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CCF84" w14:textId="79848AF5" w:rsidR="339651AB" w:rsidRPr="00F9176F" w:rsidRDefault="005C6138" w:rsidP="00F9176F">
      <w:pPr>
        <w:pStyle w:val="Heading1"/>
      </w:pPr>
      <w:sdt>
        <w:sdtPr>
          <w:id w:val="-752200065"/>
          <w:placeholder>
            <w:docPart w:val="F60BB44C8E92414694124BB6B48DC7EB"/>
          </w:placeholder>
          <w15:appearance w15:val="hidden"/>
        </w:sdtPr>
        <w:sdtEndPr/>
        <w:sdtContent>
          <w:r w:rsidR="00026C52" w:rsidRPr="00026C52">
            <w:rPr>
              <w:sz w:val="56"/>
              <w:szCs w:val="56"/>
            </w:rPr>
            <w:t>Mohammed Aamir Shakil</w:t>
          </w:r>
        </w:sdtContent>
      </w:sdt>
      <w:r w:rsidR="00F9176F" w:rsidRPr="00F9176F">
        <w:t xml:space="preserve"> </w:t>
      </w:r>
    </w:p>
    <w:p w14:paraId="4931CF52" w14:textId="5AAEDF75" w:rsidR="00DC490D" w:rsidRPr="002073B6" w:rsidRDefault="005C6138" w:rsidP="002073B6">
      <w:pPr>
        <w:pStyle w:val="ContactInfo"/>
      </w:pPr>
      <w:sdt>
        <w:sdtPr>
          <w:id w:val="1088194590"/>
          <w:placeholder>
            <w:docPart w:val="BDDD819A9392452C9AEB2AD8558EEF7E"/>
          </w:placeholder>
          <w15:appearance w15:val="hidden"/>
        </w:sdtPr>
        <w:sdtEndPr/>
        <w:sdtContent>
          <w:hyperlink r:id="rId8" w:history="1">
            <w:r w:rsidR="00026C52" w:rsidRPr="00C70578">
              <w:rPr>
                <w:rStyle w:val="Hyperlink"/>
                <w:rFonts w:asciiTheme="majorHAnsi" w:hAnsiTheme="majorHAnsi"/>
              </w:rPr>
              <w:t>aamirshakil21@gmail.com</w:t>
            </w:r>
          </w:hyperlink>
          <w:r w:rsidR="00026C52">
            <w:t xml:space="preserve"> </w:t>
          </w:r>
        </w:sdtContent>
      </w:sdt>
      <w:r w:rsidR="339651AB" w:rsidRPr="002073B6">
        <w:t xml:space="preserve">  •  </w:t>
      </w:r>
      <w:sdt>
        <w:sdtPr>
          <w:id w:val="249624552"/>
          <w:placeholder>
            <w:docPart w:val="E7EDEFBBC8304A39A9E86D46AB7B4719"/>
          </w:placeholder>
          <w15:appearance w15:val="hidden"/>
        </w:sdtPr>
        <w:sdtEndPr/>
        <w:sdtContent>
          <w:r w:rsidR="00026C52">
            <w:t>07503819870</w:t>
          </w:r>
        </w:sdtContent>
      </w:sdt>
      <w:r w:rsidR="5137D887" w:rsidRPr="002073B6">
        <w:t xml:space="preserve"> </w:t>
      </w:r>
      <w:r w:rsidR="339651AB" w:rsidRPr="002073B6">
        <w:t xml:space="preserve">•  </w:t>
      </w:r>
      <w:sdt>
        <w:sdtPr>
          <w:id w:val="-769853447"/>
          <w:placeholder>
            <w:docPart w:val="27D94361B11C46E79DF5A1330BFD5FDE"/>
          </w:placeholder>
          <w15:appearance w15:val="hidden"/>
        </w:sdtPr>
        <w:sdtEndPr/>
        <w:sdtContent>
          <w:hyperlink r:id="rId9" w:history="1">
            <w:r w:rsidR="00026C52" w:rsidRPr="00E027FB">
              <w:rPr>
                <w:rStyle w:val="Hyperlink"/>
                <w:lang w:val="en-GB" w:bidi="en-GB"/>
              </w:rPr>
              <w:t>GitHub</w:t>
            </w:r>
          </w:hyperlink>
          <w:r w:rsidR="00026C52">
            <w:rPr>
              <w:color w:val="auto"/>
              <w:lang w:val="en-GB" w:bidi="en-GB"/>
            </w:rPr>
            <w:t xml:space="preserve"> </w:t>
          </w:r>
          <w:r w:rsidR="00026C52" w:rsidRPr="002073B6">
            <w:t>•</w:t>
          </w:r>
          <w:r w:rsidR="00026C52">
            <w:t xml:space="preserve"> </w:t>
          </w:r>
          <w:hyperlink r:id="rId10" w:history="1">
            <w:r w:rsidR="00026C52" w:rsidRPr="00026C52">
              <w:rPr>
                <w:rStyle w:val="Hyperlink"/>
                <w:color w:val="auto"/>
                <w:lang w:val="en-GB"/>
              </w:rPr>
              <w:t>LinkedIn</w:t>
            </w:r>
          </w:hyperlink>
          <w:r w:rsidR="00026C52" w:rsidRPr="00026C52">
            <w:rPr>
              <w:color w:val="auto"/>
              <w:lang w:val="en-GB"/>
            </w:rPr>
            <w:t xml:space="preserve"> </w:t>
          </w:r>
        </w:sdtContent>
      </w:sdt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606F4D3E" w14:textId="77777777" w:rsidTr="000B4CAB">
        <w:tc>
          <w:tcPr>
            <w:tcW w:w="9360" w:type="dxa"/>
          </w:tcPr>
          <w:p w14:paraId="16EB6ADD" w14:textId="77777777" w:rsidR="00316C32" w:rsidRPr="00316C32" w:rsidRDefault="005C6138" w:rsidP="005303C3">
            <w:pPr>
              <w:pStyle w:val="Heading2"/>
            </w:pPr>
            <w:sdt>
              <w:sdtPr>
                <w:id w:val="1641067621"/>
                <w:placeholder>
                  <w:docPart w:val="933BCDD987274B068D11BF67EEFEF966"/>
                </w:placeholder>
                <w:showingPlcHdr/>
                <w15:appearance w15:val="hidden"/>
              </w:sdtPr>
              <w:sdtEndPr/>
              <w:sdtContent>
                <w:r w:rsidR="00316C32" w:rsidRPr="00316C32">
                  <w:t>Education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28F31CC4" w14:textId="77777777" w:rsidR="00316C32" w:rsidRDefault="00316C32" w:rsidP="00316C32">
      <w:pPr>
        <w:pStyle w:val="Spacebetweentables"/>
      </w:pPr>
    </w:p>
    <w:tbl>
      <w:tblPr>
        <w:tblW w:w="9395" w:type="dxa"/>
        <w:tblLook w:val="0600" w:firstRow="0" w:lastRow="0" w:firstColumn="0" w:lastColumn="0" w:noHBand="1" w:noVBand="1"/>
      </w:tblPr>
      <w:tblGrid>
        <w:gridCol w:w="7510"/>
        <w:gridCol w:w="1885"/>
      </w:tblGrid>
      <w:tr w:rsidR="00315D21" w:rsidRPr="00EF2B8F" w14:paraId="0721F4CC" w14:textId="77777777" w:rsidTr="00316C32">
        <w:trPr>
          <w:trHeight w:val="265"/>
        </w:trPr>
        <w:tc>
          <w:tcPr>
            <w:tcW w:w="7510" w:type="dxa"/>
          </w:tcPr>
          <w:p w14:paraId="11A34B7F" w14:textId="18E41D1F" w:rsidR="004D6840" w:rsidRPr="00EF2B8F" w:rsidRDefault="005C6138" w:rsidP="00F9176F">
            <w:pPr>
              <w:rPr>
                <w:sz w:val="19"/>
                <w:szCs w:val="19"/>
              </w:rPr>
            </w:pPr>
            <w:sdt>
              <w:sdtPr>
                <w:id w:val="45496717"/>
                <w:placeholder>
                  <w:docPart w:val="C6625D9771AD4325933705932F01B602"/>
                </w:placeholder>
                <w15:appearance w15:val="hidden"/>
              </w:sdtPr>
              <w:sdtEndPr/>
              <w:sdtContent>
                <w:r w:rsidR="00026C52">
                  <w:t>Manchester Metropolitan University</w:t>
                </w:r>
              </w:sdtContent>
            </w:sdt>
            <w:r w:rsidR="004D6840" w:rsidRPr="342F38E0">
              <w:t xml:space="preserve">, </w:t>
            </w:r>
            <w:sdt>
              <w:sdtPr>
                <w:id w:val="-385643752"/>
                <w:placeholder>
                  <w:docPart w:val="6174D010D1064EEBB546C1E50D54A8FD"/>
                </w:placeholder>
                <w15:appearance w15:val="hidden"/>
              </w:sdtPr>
              <w:sdtEndPr/>
              <w:sdtContent>
                <w:r w:rsidR="0069038A">
                  <w:t>Foundation degree in Software Development</w:t>
                </w:r>
              </w:sdtContent>
            </w:sdt>
          </w:p>
        </w:tc>
        <w:tc>
          <w:tcPr>
            <w:tcW w:w="1885" w:type="dxa"/>
          </w:tcPr>
          <w:p w14:paraId="4093F4C5" w14:textId="3449F124" w:rsidR="004D6840" w:rsidRPr="00EF2B8F" w:rsidRDefault="005C6138" w:rsidP="00F9176F">
            <w:pPr>
              <w:jc w:val="right"/>
            </w:pPr>
            <w:sdt>
              <w:sdtPr>
                <w:id w:val="-2025473700"/>
                <w:placeholder>
                  <w:docPart w:val="A731AE4AAEFB4794B824420E53009AC2"/>
                </w:placeholder>
                <w15:appearance w15:val="hidden"/>
              </w:sdtPr>
              <w:sdtEndPr/>
              <w:sdtContent>
                <w:r w:rsidR="008B57BD">
                  <w:t>2023-2025</w:t>
                </w:r>
              </w:sdtContent>
            </w:sdt>
            <w:r w:rsidR="00F9176F">
              <w:t xml:space="preserve"> </w:t>
            </w:r>
          </w:p>
        </w:tc>
      </w:tr>
    </w:tbl>
    <w:p w14:paraId="51BACFBB" w14:textId="5EAAF3D9" w:rsidR="0011700E" w:rsidRPr="0011700E" w:rsidRDefault="00614957" w:rsidP="00C44B05">
      <w:pPr>
        <w:pStyle w:val="Collegeinfo"/>
        <w:numPr>
          <w:ilvl w:val="0"/>
          <w:numId w:val="19"/>
        </w:numPr>
      </w:pPr>
      <w:r>
        <w:rPr>
          <w:i w:val="0"/>
          <w:iCs/>
        </w:rPr>
        <w:t>Student Representative</w:t>
      </w:r>
      <w:r w:rsidR="0076292F">
        <w:rPr>
          <w:i w:val="0"/>
          <w:iCs/>
        </w:rPr>
        <w:t>.</w:t>
      </w:r>
    </w:p>
    <w:p w14:paraId="1F0258DA" w14:textId="01B0E2A3" w:rsidR="7445260A" w:rsidRDefault="00C44B05" w:rsidP="00C44B05">
      <w:pPr>
        <w:pStyle w:val="Collegeinfo"/>
        <w:numPr>
          <w:ilvl w:val="0"/>
          <w:numId w:val="19"/>
        </w:numPr>
      </w:pPr>
      <w:r>
        <w:rPr>
          <w:i w:val="0"/>
          <w:iCs/>
        </w:rPr>
        <w:t>Actively involved</w:t>
      </w:r>
      <w:r w:rsidR="00BE1817">
        <w:rPr>
          <w:i w:val="0"/>
          <w:iCs/>
        </w:rPr>
        <w:t xml:space="preserve"> in </w:t>
      </w:r>
      <w:r w:rsidR="00BE1817">
        <w:t>MMU Islamic Society</w:t>
      </w:r>
      <w:r w:rsidR="0076292F">
        <w:t>.</w:t>
      </w:r>
    </w:p>
    <w:p w14:paraId="38177518" w14:textId="048C798E" w:rsidR="00DC490D" w:rsidRDefault="0011700E" w:rsidP="00316C32">
      <w:pPr>
        <w:pStyle w:val="Collegeinfo"/>
        <w:numPr>
          <w:ilvl w:val="0"/>
          <w:numId w:val="19"/>
        </w:numPr>
      </w:pPr>
      <w:r>
        <w:rPr>
          <w:i w:val="0"/>
          <w:iCs/>
        </w:rPr>
        <w:t xml:space="preserve">Predicted </w:t>
      </w:r>
      <w:r w:rsidR="00B81F41">
        <w:rPr>
          <w:i w:val="0"/>
          <w:iCs/>
        </w:rPr>
        <w:t>First Class</w:t>
      </w:r>
      <w:r w:rsidR="00E50940">
        <w:rPr>
          <w:i w:val="0"/>
          <w:iCs/>
        </w:rPr>
        <w:t xml:space="preserve"> </w:t>
      </w:r>
      <w:r w:rsidR="0076292F">
        <w:rPr>
          <w:i w:val="0"/>
          <w:iCs/>
        </w:rPr>
        <w:t>Honors</w:t>
      </w:r>
      <w:r w:rsidR="00E50940">
        <w:rPr>
          <w:i w:val="0"/>
          <w:iCs/>
        </w:rPr>
        <w:t xml:space="preserve"> </w:t>
      </w:r>
      <w:r w:rsidR="00F314A5">
        <w:rPr>
          <w:i w:val="0"/>
          <w:iCs/>
        </w:rPr>
        <w:t xml:space="preserve">with </w:t>
      </w:r>
      <w:r w:rsidR="00710BB2">
        <w:rPr>
          <w:i w:val="0"/>
          <w:iCs/>
        </w:rPr>
        <w:t>a </w:t>
      </w:r>
      <w:r w:rsidR="00F314A5">
        <w:rPr>
          <w:i w:val="0"/>
          <w:iCs/>
        </w:rPr>
        <w:t>74.8% average in Year 1</w:t>
      </w:r>
      <w:r w:rsidR="0076292F">
        <w:rPr>
          <w:i w:val="0"/>
          <w:iCs/>
        </w:rPr>
        <w:t>.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05248589" w14:textId="77777777" w:rsidTr="000B4CAB">
        <w:tc>
          <w:tcPr>
            <w:tcW w:w="9360" w:type="dxa"/>
          </w:tcPr>
          <w:p w14:paraId="76F3E1A6" w14:textId="77777777" w:rsidR="00316C32" w:rsidRPr="00316C32" w:rsidRDefault="005C6138" w:rsidP="00191303">
            <w:pPr>
              <w:pStyle w:val="Heading2"/>
            </w:pPr>
            <w:sdt>
              <w:sdtPr>
                <w:id w:val="-175196576"/>
                <w:placeholder>
                  <w:docPart w:val="90EF131523E74B67B5E5D976F33D89C6"/>
                </w:placeholder>
                <w:showingPlcHdr/>
                <w15:appearance w15:val="hidden"/>
              </w:sdtPr>
              <w:sdtEndPr/>
              <w:sdtContent>
                <w:r w:rsidR="00316C32" w:rsidRPr="00F9176F">
                  <w:t>Professional experience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65237F5B" w14:textId="77777777" w:rsidR="00316C32" w:rsidRDefault="00316C32" w:rsidP="00316C32">
      <w:pPr>
        <w:pStyle w:val="Spacebetweentables"/>
      </w:pPr>
    </w:p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20"/>
        <w:gridCol w:w="1887"/>
      </w:tblGrid>
      <w:tr w:rsidR="007D1F1C" w:rsidRPr="00EF2B8F" w14:paraId="6A174DF4" w14:textId="77777777" w:rsidTr="342F38E0">
        <w:trPr>
          <w:trHeight w:val="263"/>
        </w:trPr>
        <w:tc>
          <w:tcPr>
            <w:tcW w:w="7520" w:type="dxa"/>
            <w:tcBorders>
              <w:top w:val="nil"/>
              <w:left w:val="nil"/>
              <w:bottom w:val="nil"/>
            </w:tcBorders>
          </w:tcPr>
          <w:p w14:paraId="1DD9B4CE" w14:textId="17089B55" w:rsidR="007D1F1C" w:rsidRPr="00EF2B8F" w:rsidRDefault="005C6138" w:rsidP="00662603">
            <w:sdt>
              <w:sdtPr>
                <w:id w:val="-1496251119"/>
                <w:placeholder>
                  <w:docPart w:val="C6E3B053CB0F4D67808853CF69240135"/>
                </w:placeholder>
                <w15:appearance w15:val="hidden"/>
              </w:sdtPr>
              <w:sdtEndPr/>
              <w:sdtContent>
                <w:r w:rsidR="00322548">
                  <w:t xml:space="preserve">Sports </w:t>
                </w:r>
                <w:r w:rsidR="00E11B88">
                  <w:t>Direct</w:t>
                </w:r>
              </w:sdtContent>
            </w:sdt>
            <w:r w:rsidR="00F9176F" w:rsidRPr="00F9176F">
              <w:t xml:space="preserve">, </w:t>
            </w:r>
            <w:sdt>
              <w:sdtPr>
                <w:id w:val="-1175656557"/>
                <w:placeholder>
                  <w:docPart w:val="54EDF16E9584457D900557C090F15753"/>
                </w:placeholder>
                <w15:appearance w15:val="hidden"/>
              </w:sdtPr>
              <w:sdtEndPr/>
              <w:sdtContent>
                <w:r w:rsidR="00E11B88">
                  <w:t>Rochdale</w:t>
                </w:r>
              </w:sdtContent>
            </w:sdt>
          </w:p>
        </w:tc>
        <w:tc>
          <w:tcPr>
            <w:tcW w:w="1887" w:type="dxa"/>
            <w:tcBorders>
              <w:top w:val="nil"/>
              <w:bottom w:val="nil"/>
              <w:right w:val="nil"/>
            </w:tcBorders>
          </w:tcPr>
          <w:p w14:paraId="43FA0825" w14:textId="5C74CC8A" w:rsidR="007D1F1C" w:rsidRPr="00EF74BA" w:rsidRDefault="005C6138" w:rsidP="00662603">
            <w:pPr>
              <w:jc w:val="right"/>
            </w:pPr>
            <w:sdt>
              <w:sdtPr>
                <w:id w:val="177940288"/>
                <w:placeholder>
                  <w:docPart w:val="8717007CDAAF4A699A2E3260496A1349"/>
                </w:placeholder>
                <w15:appearance w15:val="hidden"/>
              </w:sdtPr>
              <w:sdtEndPr/>
              <w:sdtContent>
                <w:r w:rsidR="00A222D4">
                  <w:t xml:space="preserve">10/2023 - </w:t>
                </w:r>
              </w:sdtContent>
            </w:sdt>
            <w:r w:rsidR="00A222D4">
              <w:t>Present</w:t>
            </w:r>
          </w:p>
        </w:tc>
      </w:tr>
    </w:tbl>
    <w:p w14:paraId="1B1673AB" w14:textId="4A861657" w:rsidR="009F638A" w:rsidRPr="00AF101D" w:rsidRDefault="005C6138" w:rsidP="00F9176F">
      <w:pPr>
        <w:pStyle w:val="Heading3"/>
        <w:rPr>
          <w:b/>
          <w:bCs/>
        </w:rPr>
      </w:pPr>
      <w:sdt>
        <w:sdtPr>
          <w:id w:val="688344823"/>
          <w:placeholder>
            <w:docPart w:val="C8D5C6ED461B4135B77D9D4EEEDEE791"/>
          </w:placeholder>
          <w15:appearance w15:val="hidden"/>
        </w:sdtPr>
        <w:sdtEndPr>
          <w:rPr>
            <w:b/>
            <w:bCs/>
          </w:rPr>
        </w:sdtEndPr>
        <w:sdtContent>
          <w:r w:rsidR="00E11B88" w:rsidRPr="00AF101D">
            <w:rPr>
              <w:b/>
              <w:bCs/>
            </w:rPr>
            <w:t>Retail Sa</w:t>
          </w:r>
          <w:r w:rsidR="00AF101D" w:rsidRPr="00AF101D">
            <w:rPr>
              <w:b/>
              <w:bCs/>
            </w:rPr>
            <w:t>les Representative</w:t>
          </w:r>
          <w:r w:rsidR="00CB735A">
            <w:rPr>
              <w:b/>
              <w:bCs/>
            </w:rPr>
            <w:t xml:space="preserve"> </w:t>
          </w:r>
          <w:r w:rsidR="00011ACD">
            <w:rPr>
              <w:b/>
              <w:bCs/>
            </w:rPr>
            <w:t>–</w:t>
          </w:r>
          <w:r w:rsidR="00CB735A">
            <w:rPr>
              <w:b/>
              <w:bCs/>
            </w:rPr>
            <w:t xml:space="preserve"> </w:t>
          </w:r>
          <w:r w:rsidR="00011ACD">
            <w:rPr>
              <w:b/>
              <w:bCs/>
            </w:rPr>
            <w:t>Part-time</w:t>
          </w:r>
        </w:sdtContent>
      </w:sdt>
    </w:p>
    <w:sdt>
      <w:sdtPr>
        <w:id w:val="-1934735192"/>
        <w:placeholder>
          <w:docPart w:val="28B35770E78E4B87B88F9B687E580686"/>
        </w:placeholder>
        <w15:appearance w15:val="hidden"/>
      </w:sdtPr>
      <w:sdtEndPr>
        <w:rPr>
          <w:bCs/>
        </w:rPr>
      </w:sdtEndPr>
      <w:sdtContent>
        <w:p w14:paraId="366841C5" w14:textId="77777777" w:rsidR="005B2EF0" w:rsidRPr="005B2EF0" w:rsidRDefault="005B2EF0" w:rsidP="00C83CAF">
          <w:pPr>
            <w:pStyle w:val="ListBullet"/>
            <w:rPr>
              <w:bCs/>
            </w:rPr>
          </w:pPr>
          <w:r w:rsidRPr="005B2EF0">
            <w:rPr>
              <w:bCs/>
            </w:rPr>
            <w:t>Handled all retail duties, from cashiering and engaging with customers to providing product expertise, maintaining store standards, and efficiently processing and replenishing stock.</w:t>
          </w:r>
        </w:p>
        <w:p w14:paraId="0423D498" w14:textId="0D885A99" w:rsidR="00CD35F1" w:rsidRPr="005B2EF0" w:rsidRDefault="00CF59EF" w:rsidP="005B2EF0">
          <w:pPr>
            <w:pStyle w:val="ListBullet"/>
            <w:rPr>
              <w:bCs/>
            </w:rPr>
          </w:pPr>
          <w:r w:rsidRPr="005B2EF0">
            <w:rPr>
              <w:bCs/>
            </w:rPr>
            <w:t xml:space="preserve">Daily interaction with </w:t>
          </w:r>
          <w:r w:rsidR="00174475" w:rsidRPr="005B2EF0">
            <w:rPr>
              <w:bCs/>
            </w:rPr>
            <w:t>d</w:t>
          </w:r>
          <w:r w:rsidRPr="005B2EF0">
            <w:rPr>
              <w:bCs/>
            </w:rPr>
            <w:t xml:space="preserve">iverse </w:t>
          </w:r>
          <w:r w:rsidR="00174475" w:rsidRPr="005B2EF0">
            <w:rPr>
              <w:bCs/>
            </w:rPr>
            <w:t>c</w:t>
          </w:r>
          <w:r w:rsidRPr="005B2EF0">
            <w:rPr>
              <w:bCs/>
            </w:rPr>
            <w:t xml:space="preserve">olleagues to collaborate on shared </w:t>
          </w:r>
          <w:r w:rsidR="005A698F" w:rsidRPr="005B2EF0">
            <w:rPr>
              <w:bCs/>
            </w:rPr>
            <w:t>goals</w:t>
          </w:r>
          <w:r w:rsidRPr="005B2EF0">
            <w:rPr>
              <w:bCs/>
            </w:rPr>
            <w:t xml:space="preserve"> requir</w:t>
          </w:r>
          <w:r w:rsidR="00B20622" w:rsidRPr="005B2EF0">
            <w:rPr>
              <w:bCs/>
            </w:rPr>
            <w:t>es</w:t>
          </w:r>
          <w:r w:rsidRPr="005B2EF0">
            <w:rPr>
              <w:bCs/>
            </w:rPr>
            <w:t xml:space="preserve"> me to listen actively and </w:t>
          </w:r>
          <w:r w:rsidR="00B20622" w:rsidRPr="005B2EF0">
            <w:rPr>
              <w:bCs/>
            </w:rPr>
            <w:t>communicate clearly and effectively</w:t>
          </w:r>
          <w:r w:rsidRPr="005B2EF0">
            <w:rPr>
              <w:bCs/>
            </w:rPr>
            <w:t>.</w:t>
          </w:r>
        </w:p>
      </w:sdtContent>
    </w:sdt>
    <w:tbl>
      <w:tblPr>
        <w:tblStyle w:val="TableGrid"/>
        <w:tblW w:w="941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21"/>
        <w:gridCol w:w="1898"/>
      </w:tblGrid>
      <w:tr w:rsidR="00F9176F" w14:paraId="5106D5AB" w14:textId="77777777" w:rsidTr="342F38E0">
        <w:trPr>
          <w:trHeight w:val="262"/>
        </w:trPr>
        <w:tc>
          <w:tcPr>
            <w:tcW w:w="7521" w:type="dxa"/>
            <w:tcBorders>
              <w:top w:val="nil"/>
              <w:left w:val="nil"/>
              <w:bottom w:val="nil"/>
            </w:tcBorders>
          </w:tcPr>
          <w:p w14:paraId="6619F0CC" w14:textId="0EC17F0E" w:rsidR="00F9176F" w:rsidRDefault="005C6138" w:rsidP="00F9176F">
            <w:sdt>
              <w:sdtPr>
                <w:id w:val="-1979754204"/>
                <w:placeholder>
                  <w:docPart w:val="0C5F5FE19C484795AE87F94857B15A8F"/>
                </w:placeholder>
                <w15:appearance w15:val="hidden"/>
              </w:sdtPr>
              <w:sdtEndPr/>
              <w:sdtContent>
                <w:r w:rsidR="00BA7F32">
                  <w:t>One Stop Stores Ltd</w:t>
                </w:r>
              </w:sdtContent>
            </w:sdt>
            <w:r w:rsidR="00F9176F" w:rsidRPr="00F9176F">
              <w:t xml:space="preserve">, </w:t>
            </w:r>
            <w:sdt>
              <w:sdtPr>
                <w:id w:val="403583005"/>
                <w:placeholder>
                  <w:docPart w:val="21DAD97E11B84FC4B238BDA7B7943EFE"/>
                </w:placeholder>
                <w15:appearance w15:val="hidden"/>
              </w:sdtPr>
              <w:sdtEndPr/>
              <w:sdtContent>
                <w:r w:rsidR="00BA7F32">
                  <w:t>Oldham</w:t>
                </w:r>
              </w:sdtContent>
            </w:sdt>
          </w:p>
        </w:tc>
        <w:tc>
          <w:tcPr>
            <w:tcW w:w="1898" w:type="dxa"/>
            <w:tcBorders>
              <w:top w:val="nil"/>
              <w:bottom w:val="nil"/>
              <w:right w:val="nil"/>
            </w:tcBorders>
          </w:tcPr>
          <w:p w14:paraId="0C37BAD3" w14:textId="0CCDBA3F" w:rsidR="00F9176F" w:rsidRDefault="005C6138" w:rsidP="00F9176F">
            <w:pPr>
              <w:jc w:val="right"/>
            </w:pPr>
            <w:sdt>
              <w:sdtPr>
                <w:id w:val="250169745"/>
                <w:placeholder>
                  <w:docPart w:val="6280CF7AAF8F4FC7800EAA5D78E6782D"/>
                </w:placeholder>
                <w15:appearance w15:val="hidden"/>
              </w:sdtPr>
              <w:sdtEndPr/>
              <w:sdtContent>
                <w:r w:rsidR="00921858">
                  <w:t>12/2021</w:t>
                </w:r>
                <w:r w:rsidR="00381964">
                  <w:t xml:space="preserve"> – 07/2022</w:t>
                </w:r>
              </w:sdtContent>
            </w:sdt>
          </w:p>
        </w:tc>
      </w:tr>
    </w:tbl>
    <w:p w14:paraId="0E3FD0A0" w14:textId="7BF5E0E6" w:rsidR="00316C32" w:rsidRPr="002667F7" w:rsidRDefault="005C6138" w:rsidP="0051275B">
      <w:pPr>
        <w:pStyle w:val="Heading3"/>
        <w:ind w:left="0" w:firstLine="360"/>
        <w:rPr>
          <w:b/>
          <w:bCs/>
        </w:rPr>
      </w:pPr>
      <w:sdt>
        <w:sdtPr>
          <w:id w:val="796271444"/>
          <w:placeholder>
            <w:docPart w:val="95B2852F25B94A85A1F036AE3C3C6ADF"/>
          </w:placeholder>
          <w15:appearance w15:val="hidden"/>
        </w:sdtPr>
        <w:sdtEndPr>
          <w:rPr>
            <w:b/>
            <w:bCs/>
          </w:rPr>
        </w:sdtEndPr>
        <w:sdtContent>
          <w:r w:rsidR="00BA7F32">
            <w:rPr>
              <w:b/>
              <w:bCs/>
            </w:rPr>
            <w:t>Sales Associate</w:t>
          </w:r>
        </w:sdtContent>
      </w:sdt>
    </w:p>
    <w:sdt>
      <w:sdtPr>
        <w:id w:val="983819164"/>
        <w:placeholder>
          <w:docPart w:val="5C16EEC8418B43CEA7DCAA510D9951D7"/>
        </w:placeholder>
        <w15:appearance w15:val="hidden"/>
      </w:sdtPr>
      <w:sdtEndPr/>
      <w:sdtContent>
        <w:p w14:paraId="7F9E9220" w14:textId="4B48220C" w:rsidR="00CA7591" w:rsidRPr="00921858" w:rsidRDefault="00022440" w:rsidP="001C516E">
          <w:pPr>
            <w:pStyle w:val="ListBullet"/>
            <w:numPr>
              <w:ilvl w:val="0"/>
              <w:numId w:val="0"/>
            </w:numPr>
            <w:ind w:left="720" w:hanging="360"/>
            <w:rPr>
              <w:bCs/>
            </w:rPr>
          </w:pPr>
          <w:r w:rsidRPr="00921858">
            <w:rPr>
              <w:bCs/>
            </w:rPr>
            <w:t xml:space="preserve">• Stock management </w:t>
          </w:r>
          <w:r w:rsidR="00831410" w:rsidRPr="00921858">
            <w:rPr>
              <w:bCs/>
            </w:rPr>
            <w:t>including checking out orders made online to be delivered to customers via</w:t>
          </w:r>
          <w:r w:rsidR="00921858" w:rsidRPr="00921858">
            <w:rPr>
              <w:bCs/>
            </w:rPr>
            <w:t xml:space="preserve"> </w:t>
          </w:r>
          <w:r w:rsidR="00831410" w:rsidRPr="00921858">
            <w:rPr>
              <w:bCs/>
            </w:rPr>
            <w:t>Deliveroo</w:t>
          </w:r>
          <w:r w:rsidR="001C516E">
            <w:rPr>
              <w:bCs/>
            </w:rPr>
            <w:t xml:space="preserve"> and </w:t>
          </w:r>
          <w:r w:rsidR="001C516E" w:rsidRPr="00921858">
            <w:rPr>
              <w:bCs/>
            </w:rPr>
            <w:t xml:space="preserve">Collecting and giving parcels via Hermes. </w:t>
          </w:r>
          <w:r w:rsidR="00831410" w:rsidRPr="00921858">
            <w:rPr>
              <w:bCs/>
            </w:rPr>
            <w:t xml:space="preserve"> </w:t>
          </w:r>
        </w:p>
        <w:p w14:paraId="6295B4F4" w14:textId="664BA79C" w:rsidR="00316C32" w:rsidRPr="00316C32" w:rsidRDefault="00022440" w:rsidP="00CA7591">
          <w:pPr>
            <w:pStyle w:val="ListBullet"/>
            <w:numPr>
              <w:ilvl w:val="0"/>
              <w:numId w:val="0"/>
            </w:numPr>
            <w:ind w:left="720" w:hanging="360"/>
          </w:pPr>
          <w:r w:rsidRPr="00921858">
            <w:rPr>
              <w:bCs/>
            </w:rPr>
            <w:t xml:space="preserve">• Complied with company guidance and federal laws to control sales of tobacco </w:t>
          </w:r>
          <w:r w:rsidR="00921858" w:rsidRPr="00921858">
            <w:rPr>
              <w:bCs/>
            </w:rPr>
            <w:t>products, alcohol,</w:t>
          </w:r>
          <w:r w:rsidRPr="00921858">
            <w:rPr>
              <w:bCs/>
            </w:rPr>
            <w:t xml:space="preserve"> lottery tickets and scratch cards.</w:t>
          </w:r>
          <w:r w:rsidRPr="00CA7591">
            <w:rPr>
              <w:b/>
            </w:rPr>
            <w:t xml:space="preserve"> </w:t>
          </w:r>
        </w:p>
      </w:sdtContent>
    </w:sdt>
    <w:tbl>
      <w:tblPr>
        <w:tblStyle w:val="TableGrid"/>
        <w:tblW w:w="940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9"/>
        <w:gridCol w:w="1897"/>
      </w:tblGrid>
      <w:tr w:rsidR="00F9176F" w14:paraId="1FE41530" w14:textId="77777777" w:rsidTr="342F38E0">
        <w:trPr>
          <w:trHeight w:val="262"/>
        </w:trPr>
        <w:tc>
          <w:tcPr>
            <w:tcW w:w="7509" w:type="dxa"/>
            <w:tcBorders>
              <w:top w:val="nil"/>
              <w:left w:val="nil"/>
              <w:bottom w:val="nil"/>
            </w:tcBorders>
          </w:tcPr>
          <w:p w14:paraId="244BD633" w14:textId="3F386CC6" w:rsidR="00F9176F" w:rsidRDefault="005C6138" w:rsidP="00F9176F">
            <w:sdt>
              <w:sdtPr>
                <w:id w:val="-1588613878"/>
                <w:placeholder>
                  <w:docPart w:val="295B7CB7E1D34A639647FA642D9C279F"/>
                </w:placeholder>
                <w15:appearance w15:val="hidden"/>
              </w:sdtPr>
              <w:sdtEndPr/>
              <w:sdtContent>
                <w:r w:rsidR="00632C86">
                  <w:t xml:space="preserve"> Sitel Group</w:t>
                </w:r>
              </w:sdtContent>
            </w:sdt>
            <w:r w:rsidR="00632C86" w:rsidRPr="00F9176F">
              <w:t xml:space="preserve">, </w:t>
            </w:r>
            <w:sdt>
              <w:sdtPr>
                <w:id w:val="-1207108227"/>
                <w:placeholder>
                  <w:docPart w:val="30430ED40E39439EAA3427F4AC38B739"/>
                </w:placeholder>
                <w15:appearance w15:val="hidden"/>
              </w:sdtPr>
              <w:sdtEndPr/>
              <w:sdtContent>
                <w:r w:rsidR="00632C86">
                  <w:t>Remote</w:t>
                </w:r>
              </w:sdtContent>
            </w:sdt>
          </w:p>
        </w:tc>
        <w:tc>
          <w:tcPr>
            <w:tcW w:w="1897" w:type="dxa"/>
            <w:tcBorders>
              <w:top w:val="nil"/>
              <w:bottom w:val="nil"/>
              <w:right w:val="nil"/>
            </w:tcBorders>
          </w:tcPr>
          <w:p w14:paraId="0C65290A" w14:textId="0F7A5E86" w:rsidR="00F9176F" w:rsidRDefault="005C6138" w:rsidP="00F9176F">
            <w:pPr>
              <w:jc w:val="right"/>
            </w:pPr>
            <w:sdt>
              <w:sdtPr>
                <w:id w:val="-1391566245"/>
                <w:placeholder>
                  <w:docPart w:val="74ECE35E79E34E99B3FCA46E2C25930F"/>
                </w:placeholder>
                <w15:appearance w15:val="hidden"/>
              </w:sdtPr>
              <w:sdtEndPr/>
              <w:sdtContent>
                <w:r w:rsidR="00D31A55">
                  <w:t>03/2021 – 07/2021</w:t>
                </w:r>
              </w:sdtContent>
            </w:sdt>
          </w:p>
        </w:tc>
      </w:tr>
    </w:tbl>
    <w:p w14:paraId="0C0DA0E4" w14:textId="57D99DB9" w:rsidR="00316C32" w:rsidRPr="00F9176F" w:rsidRDefault="005C6138" w:rsidP="00316C32">
      <w:pPr>
        <w:pStyle w:val="Heading3"/>
      </w:pPr>
      <w:sdt>
        <w:sdtPr>
          <w:id w:val="-1404830953"/>
          <w:placeholder>
            <w:docPart w:val="ED31D52345A9453F8D0E9D371755AC0C"/>
          </w:placeholder>
          <w15:appearance w15:val="hidden"/>
        </w:sdtPr>
        <w:sdtEndPr/>
        <w:sdtContent>
          <w:sdt>
            <w:sdtPr>
              <w:id w:val="-1336909457"/>
              <w:placeholder>
                <w:docPart w:val="76FD7E6B827B4A76B50C17E1C6E079FC"/>
              </w:placeholder>
              <w15:appearance w15:val="hidden"/>
            </w:sdtPr>
            <w:sdtEndPr>
              <w:rPr>
                <w:b/>
                <w:bCs/>
              </w:rPr>
            </w:sdtEndPr>
            <w:sdtContent>
              <w:r w:rsidR="00F86F3F" w:rsidRPr="002667F7">
                <w:rPr>
                  <w:b/>
                  <w:bCs/>
                </w:rPr>
                <w:t>NHS Call Handler</w:t>
              </w:r>
            </w:sdtContent>
          </w:sdt>
          <w:r w:rsidR="00F86F3F">
            <w:rPr>
              <w:b/>
              <w:bCs/>
            </w:rPr>
            <w:t xml:space="preserve"> </w:t>
          </w:r>
        </w:sdtContent>
      </w:sdt>
      <w:r w:rsidR="00316C32" w:rsidRPr="00F9176F">
        <w:t xml:space="preserve"> </w:t>
      </w:r>
    </w:p>
    <w:sdt>
      <w:sdtPr>
        <w:rPr>
          <w:b/>
        </w:rPr>
        <w:id w:val="739370877"/>
        <w:placeholder>
          <w:docPart w:val="33917246830C43E58D44670CF28C8E11"/>
        </w:placeholder>
        <w15:appearance w15:val="hidden"/>
      </w:sdtPr>
      <w:sdtEndPr/>
      <w:sdtContent>
        <w:sdt>
          <w:sdtPr>
            <w:id w:val="-1966189030"/>
            <w:placeholder>
              <w:docPart w:val="4DC29F013A1347B997F583EA125C0D16"/>
            </w:placeholder>
            <w15:appearance w15:val="hidden"/>
          </w:sdtPr>
          <w:sdtEndPr/>
          <w:sdtContent>
            <w:p w14:paraId="45964050" w14:textId="2B81354E" w:rsidR="00632C86" w:rsidRPr="00E91D80" w:rsidRDefault="00E91D80" w:rsidP="00632C86">
              <w:pPr>
                <w:pStyle w:val="ListBullet"/>
              </w:pPr>
              <w:r w:rsidRPr="00E91D80">
                <w:t>Played a key role in Isolation Assurance Compliance for NHS Test and Trace during the Covid pandemic, handling tier 3 calls and conducting follow-ups with individuals returning to the UK</w:t>
              </w:r>
              <w:r w:rsidR="00CE457C" w:rsidRPr="00E91D80">
                <w:t>.</w:t>
              </w:r>
            </w:p>
            <w:p w14:paraId="56EB5C3D" w14:textId="0BF735E4" w:rsidR="00DC490D" w:rsidRDefault="005F2C42" w:rsidP="00DC490D">
              <w:pPr>
                <w:pStyle w:val="ListBullet"/>
              </w:pPr>
              <w:r w:rsidRPr="005F2C42">
                <w:rPr>
                  <w:bCs/>
                </w:rPr>
                <w:t>Each interaction was conducted respectfully, following scripted protocols, confirming identities, and ensuring full compliance with GDPR guidelines.</w:t>
              </w:r>
            </w:p>
          </w:sdtContent>
        </w:sdt>
      </w:sdtContent>
    </w:sdt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5CAEBC94" w14:textId="77777777" w:rsidTr="000B4CAB">
        <w:tc>
          <w:tcPr>
            <w:tcW w:w="9360" w:type="dxa"/>
          </w:tcPr>
          <w:p w14:paraId="1E3E722C" w14:textId="00BC66C8" w:rsidR="00316C32" w:rsidRPr="00316C32" w:rsidRDefault="005C6138" w:rsidP="00316C32">
            <w:pPr>
              <w:pStyle w:val="Heading2"/>
            </w:pPr>
            <w:sdt>
              <w:sdtPr>
                <w:id w:val="-919949854"/>
                <w:placeholder>
                  <w:docPart w:val="80A621554B0D45DBBE817DC21D1731EF"/>
                </w:placeholder>
                <w15:appearance w15:val="hidden"/>
              </w:sdtPr>
              <w:sdtEndPr/>
              <w:sdtContent>
                <w:r w:rsidR="00D00FE1">
                  <w:t>Skills and interests</w:t>
                </w:r>
              </w:sdtContent>
            </w:sdt>
          </w:p>
        </w:tc>
      </w:tr>
    </w:tbl>
    <w:p w14:paraId="36855541" w14:textId="77777777" w:rsidR="00316C32" w:rsidRDefault="00316C32" w:rsidP="00316C32">
      <w:pPr>
        <w:pStyle w:val="Spacebetweentables"/>
      </w:pPr>
    </w:p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3A29E4" w14:paraId="0568DA18" w14:textId="77777777" w:rsidTr="342F38E0">
        <w:trPr>
          <w:trHeight w:val="264"/>
        </w:trPr>
        <w:tc>
          <w:tcPr>
            <w:tcW w:w="7507" w:type="dxa"/>
            <w:tcBorders>
              <w:top w:val="nil"/>
              <w:left w:val="nil"/>
              <w:bottom w:val="nil"/>
            </w:tcBorders>
          </w:tcPr>
          <w:p w14:paraId="34247023" w14:textId="22B72FE4" w:rsidR="003A29E4" w:rsidRDefault="004D63A4" w:rsidP="00316C32">
            <w:r>
              <w:t>Projects</w:t>
            </w:r>
          </w:p>
        </w:tc>
        <w:tc>
          <w:tcPr>
            <w:tcW w:w="1900" w:type="dxa"/>
            <w:tcBorders>
              <w:top w:val="nil"/>
              <w:bottom w:val="nil"/>
              <w:right w:val="nil"/>
            </w:tcBorders>
          </w:tcPr>
          <w:p w14:paraId="74EEBA2A" w14:textId="44708BBC" w:rsidR="003A29E4" w:rsidRDefault="003A29E4" w:rsidP="005F2C42"/>
        </w:tc>
      </w:tr>
    </w:tbl>
    <w:p w14:paraId="22836F83" w14:textId="551DFBC8" w:rsidR="00595227" w:rsidRPr="00A839A7" w:rsidRDefault="00A839A7" w:rsidP="00316C32">
      <w:pPr>
        <w:pStyle w:val="ListBullet"/>
        <w:rPr>
          <w:bCs/>
        </w:rPr>
      </w:pPr>
      <w:r w:rsidRPr="00A839A7">
        <w:rPr>
          <w:bCs/>
        </w:rPr>
        <w:t>I have completed and ongoing projects uploaded to GitHub, showcasing proficiency in multiple programming languages, including SQL, PHP, and JavaScript, with a</w:t>
      </w:r>
      <w:r w:rsidR="00ED5E7A">
        <w:rPr>
          <w:bCs/>
        </w:rPr>
        <w:t>dvanced skills in</w:t>
      </w:r>
      <w:r w:rsidRPr="00A839A7">
        <w:rPr>
          <w:bCs/>
        </w:rPr>
        <w:t xml:space="preserve"> Java, Python, HTML, and CSS</w:t>
      </w:r>
      <w:r>
        <w:rPr>
          <w:bCs/>
        </w:rPr>
        <w:t>.</w:t>
      </w:r>
    </w:p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595227" w14:paraId="121E5AD6" w14:textId="77777777" w:rsidTr="342F38E0">
        <w:trPr>
          <w:trHeight w:val="264"/>
        </w:trPr>
        <w:tc>
          <w:tcPr>
            <w:tcW w:w="7507" w:type="dxa"/>
            <w:tcBorders>
              <w:top w:val="nil"/>
              <w:left w:val="nil"/>
              <w:bottom w:val="nil"/>
            </w:tcBorders>
          </w:tcPr>
          <w:p w14:paraId="2759AF30" w14:textId="0B699DC6" w:rsidR="00595227" w:rsidRDefault="005C6138" w:rsidP="005F155B">
            <w:sdt>
              <w:sdtPr>
                <w:id w:val="2134131168"/>
                <w:placeholder>
                  <w:docPart w:val="9D6FBE48175E4639B387029D6B543B56"/>
                </w:placeholder>
                <w15:appearance w15:val="hidden"/>
              </w:sdtPr>
              <w:sdtEndPr/>
              <w:sdtContent>
                <w:r w:rsidR="00D66A62">
                  <w:t>Fitness</w:t>
                </w:r>
              </w:sdtContent>
            </w:sdt>
          </w:p>
        </w:tc>
        <w:tc>
          <w:tcPr>
            <w:tcW w:w="1900" w:type="dxa"/>
            <w:tcBorders>
              <w:top w:val="nil"/>
              <w:bottom w:val="nil"/>
              <w:right w:val="nil"/>
            </w:tcBorders>
          </w:tcPr>
          <w:p w14:paraId="36A27990" w14:textId="3C1935AE" w:rsidR="00595227" w:rsidRDefault="00595227" w:rsidP="005F2C42"/>
        </w:tc>
      </w:tr>
    </w:tbl>
    <w:sdt>
      <w:sdtPr>
        <w:id w:val="702683102"/>
        <w:placeholder>
          <w:docPart w:val="6618BAC17C844C03A2EE0719A92463A4"/>
        </w:placeholder>
        <w15:appearance w15:val="hidden"/>
      </w:sdtPr>
      <w:sdtEndPr/>
      <w:sdtContent>
        <w:p w14:paraId="6B7547A1" w14:textId="602E6F59" w:rsidR="00595227" w:rsidRPr="003350D0" w:rsidRDefault="003350D0" w:rsidP="00D66A62">
          <w:pPr>
            <w:pStyle w:val="ListBullet"/>
            <w:rPr>
              <w:bCs/>
            </w:rPr>
          </w:pPr>
          <w:r w:rsidRPr="003350D0">
            <w:rPr>
              <w:bCs/>
            </w:rPr>
            <w:t>I am dedicated to improving my physical and mental well-being by regularly participating in sports, primarily cricket and basketball, alongside a consistent gym routine.</w:t>
          </w:r>
        </w:p>
        <w:p w14:paraId="153B2FE8" w14:textId="1C97D7F8" w:rsidR="00E01BE6" w:rsidRDefault="000A240D" w:rsidP="000A240D">
          <w:pPr>
            <w:pStyle w:val="ListBullet"/>
            <w:numPr>
              <w:ilvl w:val="0"/>
              <w:numId w:val="0"/>
            </w:numPr>
            <w:rPr>
              <w:b/>
              <w:bCs/>
            </w:rPr>
          </w:pPr>
          <w:r>
            <w:rPr>
              <w:b/>
              <w:bCs/>
            </w:rPr>
            <w:t xml:space="preserve">  S</w:t>
          </w:r>
          <w:r w:rsidRPr="000A240D">
            <w:rPr>
              <w:b/>
              <w:bCs/>
            </w:rPr>
            <w:t>kills</w:t>
          </w:r>
        </w:p>
        <w:p w14:paraId="44D2F167" w14:textId="14538F61" w:rsidR="000A240D" w:rsidRDefault="0001533F" w:rsidP="000A240D">
          <w:pPr>
            <w:pStyle w:val="ListBullet"/>
            <w:numPr>
              <w:ilvl w:val="0"/>
              <w:numId w:val="21"/>
            </w:numPr>
          </w:pPr>
          <w:r>
            <w:t xml:space="preserve">Technical skills </w:t>
          </w:r>
          <w:r w:rsidR="003B0D12">
            <w:t>– Java,</w:t>
          </w:r>
          <w:r>
            <w:t> </w:t>
          </w:r>
          <w:r w:rsidR="003B0D12">
            <w:t>Python</w:t>
          </w:r>
          <w:r w:rsidR="00CA732C">
            <w:t>, HTML, CSS, JS, PHP, SQL</w:t>
          </w:r>
          <w:r>
            <w:t xml:space="preserve">, </w:t>
          </w:r>
          <w:r w:rsidR="006F258E">
            <w:t>Git</w:t>
          </w:r>
        </w:p>
        <w:p w14:paraId="349A3C89" w14:textId="06008BF8" w:rsidR="000A240D" w:rsidRPr="000A240D" w:rsidRDefault="003D1FCA" w:rsidP="000A240D">
          <w:pPr>
            <w:pStyle w:val="ListBullet"/>
            <w:numPr>
              <w:ilvl w:val="0"/>
              <w:numId w:val="21"/>
            </w:numPr>
          </w:pPr>
          <w:r>
            <w:t xml:space="preserve">Soft skills – </w:t>
          </w:r>
          <w:r w:rsidR="009A7C39">
            <w:t>Bilingual (</w:t>
          </w:r>
          <w:r>
            <w:t>English, Urdu</w:t>
          </w:r>
          <w:r w:rsidR="00B0581D">
            <w:t>), clear and concise communication</w:t>
          </w:r>
          <w:r w:rsidR="00791AB7">
            <w:t>, efficient problem solving, adaptab</w:t>
          </w:r>
          <w:r w:rsidR="0030244A">
            <w:t>i</w:t>
          </w:r>
          <w:r w:rsidR="00791AB7">
            <w:t>l</w:t>
          </w:r>
          <w:r w:rsidR="0030244A">
            <w:t>ity</w:t>
          </w:r>
          <w:r w:rsidR="00791AB7">
            <w:t>, effective time manag</w:t>
          </w:r>
          <w:r w:rsidR="00956E95">
            <w:t>ement</w:t>
          </w:r>
          <w:r w:rsidR="00DA23F2">
            <w:t>, team coordination and critical thinking</w:t>
          </w:r>
          <w:r w:rsidR="0030244A">
            <w:t>,</w:t>
          </w:r>
        </w:p>
      </w:sdtContent>
    </w:sdt>
    <w:tbl>
      <w:tblPr>
        <w:tblStyle w:val="TableGrid"/>
        <w:tblW w:w="9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595227" w14:paraId="5B7C415D" w14:textId="77777777" w:rsidTr="342F38E0">
        <w:trPr>
          <w:trHeight w:val="264"/>
        </w:trPr>
        <w:tc>
          <w:tcPr>
            <w:tcW w:w="7507" w:type="dxa"/>
          </w:tcPr>
          <w:p w14:paraId="0D49DCDC" w14:textId="4216456E" w:rsidR="00595227" w:rsidRDefault="00595227" w:rsidP="005F155B"/>
        </w:tc>
        <w:tc>
          <w:tcPr>
            <w:tcW w:w="1900" w:type="dxa"/>
          </w:tcPr>
          <w:p w14:paraId="65AA90A7" w14:textId="7223D13A" w:rsidR="00595227" w:rsidRDefault="00595227" w:rsidP="007C3A70">
            <w:pPr>
              <w:rPr>
                <w:szCs w:val="20"/>
              </w:rPr>
            </w:pPr>
          </w:p>
        </w:tc>
      </w:tr>
    </w:tbl>
    <w:p w14:paraId="7F2B9607" w14:textId="5E43CCD7" w:rsidR="633BCDEC" w:rsidRPr="00316C32" w:rsidRDefault="633BCDEC" w:rsidP="00316C32">
      <w:pPr>
        <w:rPr>
          <w:rStyle w:val="NotBold"/>
        </w:rPr>
      </w:pPr>
    </w:p>
    <w:sectPr w:rsidR="633BCDEC" w:rsidRPr="00316C32" w:rsidSect="00C73E1E">
      <w:pgSz w:w="12240" w:h="15840"/>
      <w:pgMar w:top="1134" w:right="1440" w:bottom="42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743FF0"/>
    <w:multiLevelType w:val="hybridMultilevel"/>
    <w:tmpl w:val="39D2B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B7A1A24"/>
    <w:multiLevelType w:val="multilevel"/>
    <w:tmpl w:val="227C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EC0961"/>
    <w:multiLevelType w:val="hybridMultilevel"/>
    <w:tmpl w:val="DADE2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281726">
    <w:abstractNumId w:val="14"/>
  </w:num>
  <w:num w:numId="2" w16cid:durableId="208499492">
    <w:abstractNumId w:val="19"/>
  </w:num>
  <w:num w:numId="3" w16cid:durableId="733358831">
    <w:abstractNumId w:val="7"/>
  </w:num>
  <w:num w:numId="4" w16cid:durableId="700475163">
    <w:abstractNumId w:val="17"/>
  </w:num>
  <w:num w:numId="5" w16cid:durableId="1963490968">
    <w:abstractNumId w:val="13"/>
  </w:num>
  <w:num w:numId="6" w16cid:durableId="374744320">
    <w:abstractNumId w:val="8"/>
  </w:num>
  <w:num w:numId="7" w16cid:durableId="931669694">
    <w:abstractNumId w:val="6"/>
  </w:num>
  <w:num w:numId="8" w16cid:durableId="963853787">
    <w:abstractNumId w:val="12"/>
  </w:num>
  <w:num w:numId="9" w16cid:durableId="123549603">
    <w:abstractNumId w:val="10"/>
  </w:num>
  <w:num w:numId="10" w16cid:durableId="1309941647">
    <w:abstractNumId w:val="18"/>
  </w:num>
  <w:num w:numId="11" w16cid:durableId="404760913">
    <w:abstractNumId w:val="9"/>
  </w:num>
  <w:num w:numId="12" w16cid:durableId="2018582123">
    <w:abstractNumId w:val="11"/>
  </w:num>
  <w:num w:numId="13" w16cid:durableId="1953709742">
    <w:abstractNumId w:val="4"/>
  </w:num>
  <w:num w:numId="14" w16cid:durableId="243075472">
    <w:abstractNumId w:val="3"/>
  </w:num>
  <w:num w:numId="15" w16cid:durableId="1507863704">
    <w:abstractNumId w:val="2"/>
  </w:num>
  <w:num w:numId="16" w16cid:durableId="1948266273">
    <w:abstractNumId w:val="1"/>
  </w:num>
  <w:num w:numId="17" w16cid:durableId="464201361">
    <w:abstractNumId w:val="0"/>
  </w:num>
  <w:num w:numId="18" w16cid:durableId="1423646096">
    <w:abstractNumId w:val="15"/>
  </w:num>
  <w:num w:numId="19" w16cid:durableId="222449128">
    <w:abstractNumId w:val="20"/>
  </w:num>
  <w:num w:numId="20" w16cid:durableId="917908216">
    <w:abstractNumId w:val="16"/>
  </w:num>
  <w:num w:numId="21" w16cid:durableId="19787285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C52"/>
    <w:rsid w:val="00000071"/>
    <w:rsid w:val="00011ACD"/>
    <w:rsid w:val="0001533F"/>
    <w:rsid w:val="00016D3E"/>
    <w:rsid w:val="00022440"/>
    <w:rsid w:val="00026C52"/>
    <w:rsid w:val="00034A9E"/>
    <w:rsid w:val="00042926"/>
    <w:rsid w:val="00054A06"/>
    <w:rsid w:val="00084F0C"/>
    <w:rsid w:val="00092749"/>
    <w:rsid w:val="00096432"/>
    <w:rsid w:val="000A240D"/>
    <w:rsid w:val="000A7A1D"/>
    <w:rsid w:val="000B4CAB"/>
    <w:rsid w:val="00115755"/>
    <w:rsid w:val="0011700E"/>
    <w:rsid w:val="0013218E"/>
    <w:rsid w:val="001368B3"/>
    <w:rsid w:val="0016682E"/>
    <w:rsid w:val="001728A6"/>
    <w:rsid w:val="00174475"/>
    <w:rsid w:val="00196F7E"/>
    <w:rsid w:val="001C516E"/>
    <w:rsid w:val="001F5A4E"/>
    <w:rsid w:val="00205BCB"/>
    <w:rsid w:val="002073B6"/>
    <w:rsid w:val="00231796"/>
    <w:rsid w:val="00240B68"/>
    <w:rsid w:val="00256C1D"/>
    <w:rsid w:val="00261257"/>
    <w:rsid w:val="002667F7"/>
    <w:rsid w:val="002A338B"/>
    <w:rsid w:val="002C37E0"/>
    <w:rsid w:val="002C44E4"/>
    <w:rsid w:val="0030244A"/>
    <w:rsid w:val="00310717"/>
    <w:rsid w:val="00315D21"/>
    <w:rsid w:val="00316C32"/>
    <w:rsid w:val="003222AD"/>
    <w:rsid w:val="00322548"/>
    <w:rsid w:val="003350D0"/>
    <w:rsid w:val="00336D74"/>
    <w:rsid w:val="00375360"/>
    <w:rsid w:val="00381964"/>
    <w:rsid w:val="003A217C"/>
    <w:rsid w:val="003A29E4"/>
    <w:rsid w:val="003A2F21"/>
    <w:rsid w:val="003B0D12"/>
    <w:rsid w:val="003B40D9"/>
    <w:rsid w:val="003B53D9"/>
    <w:rsid w:val="003D1FCA"/>
    <w:rsid w:val="003E4EBF"/>
    <w:rsid w:val="00413570"/>
    <w:rsid w:val="00433D71"/>
    <w:rsid w:val="00435ED8"/>
    <w:rsid w:val="00463E72"/>
    <w:rsid w:val="00482331"/>
    <w:rsid w:val="00490705"/>
    <w:rsid w:val="004D63A4"/>
    <w:rsid w:val="004D6840"/>
    <w:rsid w:val="004E0336"/>
    <w:rsid w:val="004E7B5B"/>
    <w:rsid w:val="004F13EF"/>
    <w:rsid w:val="005076E9"/>
    <w:rsid w:val="0051275B"/>
    <w:rsid w:val="005229A6"/>
    <w:rsid w:val="00532DD2"/>
    <w:rsid w:val="005343D1"/>
    <w:rsid w:val="005539EB"/>
    <w:rsid w:val="00595227"/>
    <w:rsid w:val="005953C2"/>
    <w:rsid w:val="005A698F"/>
    <w:rsid w:val="005B2EF0"/>
    <w:rsid w:val="005C6138"/>
    <w:rsid w:val="005C7AA3"/>
    <w:rsid w:val="005D339C"/>
    <w:rsid w:val="005F155B"/>
    <w:rsid w:val="005F2C42"/>
    <w:rsid w:val="00614957"/>
    <w:rsid w:val="00632C86"/>
    <w:rsid w:val="00662603"/>
    <w:rsid w:val="00670EAB"/>
    <w:rsid w:val="00676729"/>
    <w:rsid w:val="00680419"/>
    <w:rsid w:val="0069038A"/>
    <w:rsid w:val="006F258E"/>
    <w:rsid w:val="00710BB2"/>
    <w:rsid w:val="007133C8"/>
    <w:rsid w:val="00725900"/>
    <w:rsid w:val="0072706F"/>
    <w:rsid w:val="00751FAB"/>
    <w:rsid w:val="0076292F"/>
    <w:rsid w:val="00781FA7"/>
    <w:rsid w:val="00791AB7"/>
    <w:rsid w:val="007C3A70"/>
    <w:rsid w:val="007D1F1C"/>
    <w:rsid w:val="007E4341"/>
    <w:rsid w:val="00831410"/>
    <w:rsid w:val="0084324B"/>
    <w:rsid w:val="00845CE1"/>
    <w:rsid w:val="008878F5"/>
    <w:rsid w:val="008B57BD"/>
    <w:rsid w:val="008C5765"/>
    <w:rsid w:val="008E5BD4"/>
    <w:rsid w:val="00917497"/>
    <w:rsid w:val="00921858"/>
    <w:rsid w:val="009239D6"/>
    <w:rsid w:val="00947F77"/>
    <w:rsid w:val="00951CFD"/>
    <w:rsid w:val="00952342"/>
    <w:rsid w:val="00956E95"/>
    <w:rsid w:val="00961FB5"/>
    <w:rsid w:val="00962463"/>
    <w:rsid w:val="009A2F49"/>
    <w:rsid w:val="009A4ABA"/>
    <w:rsid w:val="009A7C39"/>
    <w:rsid w:val="009B2DE3"/>
    <w:rsid w:val="009B417B"/>
    <w:rsid w:val="009D0402"/>
    <w:rsid w:val="009D79B6"/>
    <w:rsid w:val="009F638A"/>
    <w:rsid w:val="00A06161"/>
    <w:rsid w:val="00A222D4"/>
    <w:rsid w:val="00A30C08"/>
    <w:rsid w:val="00A738F9"/>
    <w:rsid w:val="00A76925"/>
    <w:rsid w:val="00A80490"/>
    <w:rsid w:val="00A839A7"/>
    <w:rsid w:val="00A949FC"/>
    <w:rsid w:val="00AD020D"/>
    <w:rsid w:val="00AE1CC4"/>
    <w:rsid w:val="00AE2A33"/>
    <w:rsid w:val="00AE3416"/>
    <w:rsid w:val="00AF101D"/>
    <w:rsid w:val="00B0581D"/>
    <w:rsid w:val="00B13B26"/>
    <w:rsid w:val="00B161F5"/>
    <w:rsid w:val="00B20622"/>
    <w:rsid w:val="00B25C44"/>
    <w:rsid w:val="00B33DE9"/>
    <w:rsid w:val="00B47A68"/>
    <w:rsid w:val="00B650FA"/>
    <w:rsid w:val="00B81F41"/>
    <w:rsid w:val="00B8310C"/>
    <w:rsid w:val="00B95516"/>
    <w:rsid w:val="00BA1F7D"/>
    <w:rsid w:val="00BA7F32"/>
    <w:rsid w:val="00BE1817"/>
    <w:rsid w:val="00C3154E"/>
    <w:rsid w:val="00C44B05"/>
    <w:rsid w:val="00C506E1"/>
    <w:rsid w:val="00C57F27"/>
    <w:rsid w:val="00C61E63"/>
    <w:rsid w:val="00C73E1E"/>
    <w:rsid w:val="00C7525A"/>
    <w:rsid w:val="00C778F0"/>
    <w:rsid w:val="00CA310F"/>
    <w:rsid w:val="00CA732C"/>
    <w:rsid w:val="00CA7591"/>
    <w:rsid w:val="00CB22DA"/>
    <w:rsid w:val="00CB735A"/>
    <w:rsid w:val="00CD35F1"/>
    <w:rsid w:val="00CE457C"/>
    <w:rsid w:val="00CF59EF"/>
    <w:rsid w:val="00D00FE1"/>
    <w:rsid w:val="00D04515"/>
    <w:rsid w:val="00D31A55"/>
    <w:rsid w:val="00D3309C"/>
    <w:rsid w:val="00D608C2"/>
    <w:rsid w:val="00D66A62"/>
    <w:rsid w:val="00D83AD8"/>
    <w:rsid w:val="00D92939"/>
    <w:rsid w:val="00DA23F2"/>
    <w:rsid w:val="00DA4C27"/>
    <w:rsid w:val="00DB0671"/>
    <w:rsid w:val="00DC490D"/>
    <w:rsid w:val="00DD712C"/>
    <w:rsid w:val="00E00A21"/>
    <w:rsid w:val="00E01BE6"/>
    <w:rsid w:val="00E07C3E"/>
    <w:rsid w:val="00E11B88"/>
    <w:rsid w:val="00E50940"/>
    <w:rsid w:val="00E91D80"/>
    <w:rsid w:val="00EB23AF"/>
    <w:rsid w:val="00ED325B"/>
    <w:rsid w:val="00ED5E7A"/>
    <w:rsid w:val="00ED73B7"/>
    <w:rsid w:val="00EF2B8F"/>
    <w:rsid w:val="00EF74BA"/>
    <w:rsid w:val="00F314A5"/>
    <w:rsid w:val="00F42E68"/>
    <w:rsid w:val="00F44C15"/>
    <w:rsid w:val="00F64E59"/>
    <w:rsid w:val="00F677E6"/>
    <w:rsid w:val="00F76EBA"/>
    <w:rsid w:val="00F84BD9"/>
    <w:rsid w:val="00F86F3F"/>
    <w:rsid w:val="00F9176F"/>
    <w:rsid w:val="00F97471"/>
    <w:rsid w:val="00FA7488"/>
    <w:rsid w:val="00FD5339"/>
    <w:rsid w:val="030A4566"/>
    <w:rsid w:val="04F903FF"/>
    <w:rsid w:val="07989BEF"/>
    <w:rsid w:val="0C65C2DD"/>
    <w:rsid w:val="0CC46F30"/>
    <w:rsid w:val="0DE88F2E"/>
    <w:rsid w:val="0FA4BB12"/>
    <w:rsid w:val="1143945A"/>
    <w:rsid w:val="12E48EB7"/>
    <w:rsid w:val="15BACA02"/>
    <w:rsid w:val="184EB611"/>
    <w:rsid w:val="196B4D2B"/>
    <w:rsid w:val="19D5BC05"/>
    <w:rsid w:val="1AF218F2"/>
    <w:rsid w:val="1B891ECC"/>
    <w:rsid w:val="2133848A"/>
    <w:rsid w:val="22AEB3AC"/>
    <w:rsid w:val="2558C823"/>
    <w:rsid w:val="284D35C8"/>
    <w:rsid w:val="290C129C"/>
    <w:rsid w:val="29A217E5"/>
    <w:rsid w:val="2ACC0B12"/>
    <w:rsid w:val="3326CF43"/>
    <w:rsid w:val="3385742B"/>
    <w:rsid w:val="339651AB"/>
    <w:rsid w:val="342F38E0"/>
    <w:rsid w:val="35D48CEF"/>
    <w:rsid w:val="3615E0F6"/>
    <w:rsid w:val="36CDF26D"/>
    <w:rsid w:val="3873F390"/>
    <w:rsid w:val="39166526"/>
    <w:rsid w:val="3A33160E"/>
    <w:rsid w:val="3C517938"/>
    <w:rsid w:val="3D58637D"/>
    <w:rsid w:val="3DC04A74"/>
    <w:rsid w:val="3F1F03B7"/>
    <w:rsid w:val="4010654C"/>
    <w:rsid w:val="4044E7AE"/>
    <w:rsid w:val="440937E6"/>
    <w:rsid w:val="45DD3D9A"/>
    <w:rsid w:val="45FC6933"/>
    <w:rsid w:val="49DCBD30"/>
    <w:rsid w:val="4B7CF516"/>
    <w:rsid w:val="4DF8D5B5"/>
    <w:rsid w:val="4EC618C6"/>
    <w:rsid w:val="4F76D47A"/>
    <w:rsid w:val="50376472"/>
    <w:rsid w:val="50EC9353"/>
    <w:rsid w:val="5137D887"/>
    <w:rsid w:val="52E17FCF"/>
    <w:rsid w:val="52EAA1D0"/>
    <w:rsid w:val="59766F4D"/>
    <w:rsid w:val="5D6DFF00"/>
    <w:rsid w:val="5FE5E3A2"/>
    <w:rsid w:val="600A861E"/>
    <w:rsid w:val="616AE986"/>
    <w:rsid w:val="62A5A24B"/>
    <w:rsid w:val="633BCDEC"/>
    <w:rsid w:val="637F0443"/>
    <w:rsid w:val="65F2164E"/>
    <w:rsid w:val="66FBC048"/>
    <w:rsid w:val="67A3DE46"/>
    <w:rsid w:val="69DDF2BC"/>
    <w:rsid w:val="69DF8698"/>
    <w:rsid w:val="6F84F543"/>
    <w:rsid w:val="701EB464"/>
    <w:rsid w:val="7086B579"/>
    <w:rsid w:val="70F87CE4"/>
    <w:rsid w:val="71BE3A0E"/>
    <w:rsid w:val="72D4E2D7"/>
    <w:rsid w:val="7445260A"/>
    <w:rsid w:val="791A9AFE"/>
    <w:rsid w:val="7D0D7C43"/>
    <w:rsid w:val="7DDBC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5F40B3"/>
  <w15:chartTrackingRefBased/>
  <w15:docId w15:val="{36BC71E6-FA3C-49B9-9777-6DE13572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B6"/>
    <w:rPr>
      <w:b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eastAsiaTheme="majorEastAsia" w:cs="Times New Roman (Headings CS)"/>
      <w:b w:val="0"/>
      <w:spacing w:val="20"/>
      <w:sz w:val="7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before="160" w:after="80"/>
      <w:outlineLvl w:val="1"/>
    </w:pPr>
    <w:rPr>
      <w:rFonts w:eastAsiaTheme="majorEastAsia" w:cs="Times New Roman (Headings CS)"/>
      <w:b w:val="0"/>
      <w:caps/>
      <w:spacing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73B6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27"/>
    <w:rPr>
      <w:rFonts w:ascii="Franklin Gothic Book" w:eastAsiaTheme="majorEastAsia" w:hAnsi="Franklin Gothic Book" w:cs="Times New Roman (Headings CS)"/>
      <w:color w:val="000000" w:themeColor="text1"/>
      <w:spacing w:val="20"/>
      <w:sz w:val="7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C32"/>
    <w:rPr>
      <w:rFonts w:ascii="Franklin Gothic Book" w:eastAsiaTheme="majorEastAsia" w:hAnsi="Franklin Gothic Book" w:cs="Times New Roman (Headings CS)"/>
      <w:caps/>
      <w:color w:val="000000" w:themeColor="text1"/>
      <w:spacing w:val="20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73B6"/>
    <w:rPr>
      <w:rFonts w:eastAsiaTheme="majorEastAsia" w:cstheme="majorBidi"/>
      <w:i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C32"/>
    <w:rPr>
      <w:rFonts w:ascii="Franklin Gothic Book" w:eastAsiaTheme="majorEastAsia" w:hAnsi="Franklin Gothic Book" w:cstheme="majorBidi"/>
      <w:b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C32"/>
    <w:rPr>
      <w:rFonts w:ascii="Franklin Gothic Book" w:eastAsiaTheme="majorEastAsia" w:hAnsi="Franklin Gothic Book" w:cstheme="majorBidi"/>
      <w:i/>
      <w:iCs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C32"/>
    <w:rPr>
      <w:rFonts w:ascii="Franklin Gothic Book" w:eastAsiaTheme="majorEastAsia" w:hAnsi="Franklin Gothic Book" w:cstheme="majorBidi"/>
      <w:b/>
      <w:color w:val="272727" w:themeColor="text1" w:themeTint="D8"/>
      <w:sz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semiHidden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val="404040" w:themeColor="text1" w:themeTint="BF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val="0F4761" w:themeColor="accent1" w:themeShade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CE1"/>
    <w:rPr>
      <w:rFonts w:asciiTheme="minorHAnsi" w:hAnsiTheme="minorHAnsi"/>
      <w:b/>
      <w:color w:val="000000" w:themeColor="text1"/>
      <w:u w:val="single"/>
    </w:rPr>
  </w:style>
  <w:style w:type="paragraph" w:styleId="ListParagraph">
    <w:name w:val="List Paragraph"/>
    <w:basedOn w:val="Normal"/>
    <w:uiPriority w:val="34"/>
    <w:semiHidden/>
    <w:rsid w:val="005F155B"/>
    <w:pPr>
      <w:ind w:left="720"/>
      <w:contextualSpacing/>
    </w:pPr>
    <w:rPr>
      <w:b w:val="0"/>
    </w:rPr>
  </w:style>
  <w:style w:type="table" w:styleId="TableGrid">
    <w:name w:val="Table Grid"/>
    <w:basedOn w:val="TableNormal"/>
    <w:uiPriority w:val="39"/>
    <w:rsid w:val="00EF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C490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9176F"/>
    <w:rPr>
      <w:color w:val="666666"/>
    </w:rPr>
  </w:style>
  <w:style w:type="paragraph" w:styleId="ListBullet">
    <w:name w:val="List Bullet"/>
    <w:basedOn w:val="Normal"/>
    <w:uiPriority w:val="99"/>
    <w:rsid w:val="00316C32"/>
    <w:pPr>
      <w:numPr>
        <w:numId w:val="18"/>
      </w:numPr>
      <w:contextualSpacing/>
    </w:pPr>
    <w:rPr>
      <w:b w:val="0"/>
    </w:rPr>
  </w:style>
  <w:style w:type="paragraph" w:styleId="ListBullet2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type="character" w:customStyle="1" w:styleId="NotBold">
    <w:name w:val="Not Bold"/>
    <w:uiPriority w:val="1"/>
    <w:qFormat/>
    <w:rsid w:val="00316C32"/>
    <w:rPr>
      <w:b/>
      <w:bCs/>
      <w:color w:val="auto"/>
    </w:rPr>
  </w:style>
  <w:style w:type="paragraph" w:customStyle="1" w:styleId="Spacebetweentables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type="paragraph" w:customStyle="1" w:styleId="Collegeinfo">
    <w:name w:val="College info"/>
    <w:basedOn w:val="ListBullet"/>
    <w:qFormat/>
    <w:rsid w:val="000B4CAB"/>
    <w:pPr>
      <w:numPr>
        <w:numId w:val="0"/>
      </w:numPr>
      <w:spacing w:after="120"/>
      <w:ind w:left="360"/>
    </w:pPr>
    <w:rPr>
      <w:i/>
    </w:rPr>
  </w:style>
  <w:style w:type="paragraph" w:customStyle="1" w:styleId="ContactInfo">
    <w:name w:val="Contact Info"/>
    <w:basedOn w:val="Normal"/>
    <w:qFormat/>
    <w:rsid w:val="002073B6"/>
    <w:rPr>
      <w:rFonts w:asciiTheme="majorHAnsi" w:hAnsiTheme="majorHAnsi"/>
      <w:b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026C5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mirshakil21@gmail.com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linkedin.com/in/mohammed-aamir-shakil-657656273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Aamir-shaki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mir\AppData\Roaming\Microsoft\Templates\Basic%20profess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60BB44C8E92414694124BB6B48DC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40A11-1870-42FE-98EC-6D14A4F0A640}"/>
      </w:docPartPr>
      <w:docPartBody>
        <w:p w:rsidR="00637018" w:rsidRDefault="00637018">
          <w:pPr>
            <w:pStyle w:val="F60BB44C8E92414694124BB6B48DC7EB"/>
          </w:pPr>
          <w:r w:rsidRPr="00F9176F">
            <w:t>Full Name</w:t>
          </w:r>
        </w:p>
      </w:docPartBody>
    </w:docPart>
    <w:docPart>
      <w:docPartPr>
        <w:name w:val="BDDD819A9392452C9AEB2AD8558EE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D8149-F040-442A-B2BB-CBF04A89B770}"/>
      </w:docPartPr>
      <w:docPartBody>
        <w:p w:rsidR="00637018" w:rsidRDefault="00637018">
          <w:pPr>
            <w:pStyle w:val="BDDD819A9392452C9AEB2AD8558EEF7E"/>
          </w:pPr>
          <w:r w:rsidRPr="002073B6">
            <w:t>yourname@example.com</w:t>
          </w:r>
        </w:p>
      </w:docPartBody>
    </w:docPart>
    <w:docPart>
      <w:docPartPr>
        <w:name w:val="E7EDEFBBC8304A39A9E86D46AB7B4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4B6BD-4DCE-4F9D-84FA-26D43099A2BE}"/>
      </w:docPartPr>
      <w:docPartBody>
        <w:p w:rsidR="00637018" w:rsidRDefault="00637018">
          <w:pPr>
            <w:pStyle w:val="E7EDEFBBC8304A39A9E86D46AB7B4719"/>
          </w:pPr>
          <w:r w:rsidRPr="002073B6">
            <w:t>(123) 456</w:t>
          </w:r>
          <w:r w:rsidRPr="002073B6">
            <w:rPr>
              <w:rFonts w:ascii="Cambria Math" w:hAnsi="Cambria Math" w:cs="Cambria Math"/>
            </w:rPr>
            <w:t>‐</w:t>
          </w:r>
          <w:r w:rsidRPr="002073B6">
            <w:t>7890</w:t>
          </w:r>
        </w:p>
      </w:docPartBody>
    </w:docPart>
    <w:docPart>
      <w:docPartPr>
        <w:name w:val="27D94361B11C46E79DF5A1330BFD5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05BC9-9480-47B4-A479-012A398206BE}"/>
      </w:docPartPr>
      <w:docPartBody>
        <w:p w:rsidR="00637018" w:rsidRDefault="00637018">
          <w:pPr>
            <w:pStyle w:val="27D94361B11C46E79DF5A1330BFD5FDE"/>
          </w:pPr>
          <w:r w:rsidRPr="002073B6">
            <w:t>www.example.com</w:t>
          </w:r>
        </w:p>
      </w:docPartBody>
    </w:docPart>
    <w:docPart>
      <w:docPartPr>
        <w:name w:val="933BCDD987274B068D11BF67EEFEF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FCB70-3318-4CE9-9B92-E24E3476E0CB}"/>
      </w:docPartPr>
      <w:docPartBody>
        <w:p w:rsidR="00637018" w:rsidRDefault="00637018">
          <w:pPr>
            <w:pStyle w:val="933BCDD987274B068D11BF67EEFEF966"/>
          </w:pPr>
          <w:r w:rsidRPr="00316C32">
            <w:t>Education</w:t>
          </w:r>
        </w:p>
      </w:docPartBody>
    </w:docPart>
    <w:docPart>
      <w:docPartPr>
        <w:name w:val="C6625D9771AD4325933705932F01B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27016-613F-49BA-B177-F9257B07106B}"/>
      </w:docPartPr>
      <w:docPartBody>
        <w:p w:rsidR="00637018" w:rsidRDefault="00637018">
          <w:pPr>
            <w:pStyle w:val="C6625D9771AD4325933705932F01B602"/>
          </w:pPr>
          <w:r w:rsidRPr="00F9176F">
            <w:t>College</w:t>
          </w:r>
        </w:p>
      </w:docPartBody>
    </w:docPart>
    <w:docPart>
      <w:docPartPr>
        <w:name w:val="6174D010D1064EEBB546C1E50D54A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9DDAC-B3EA-457D-8ED1-CC54177D8CBF}"/>
      </w:docPartPr>
      <w:docPartBody>
        <w:p w:rsidR="00637018" w:rsidRDefault="00637018">
          <w:pPr>
            <w:pStyle w:val="6174D010D1064EEBB546C1E50D54A8FD"/>
          </w:pPr>
          <w:r w:rsidRPr="00F9176F">
            <w:t>location</w:t>
          </w:r>
        </w:p>
      </w:docPartBody>
    </w:docPart>
    <w:docPart>
      <w:docPartPr>
        <w:name w:val="A731AE4AAEFB4794B824420E53009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EC4F0-6A20-43A1-93B6-BF949D1DAF3C}"/>
      </w:docPartPr>
      <w:docPartBody>
        <w:p w:rsidR="00637018" w:rsidRDefault="00637018">
          <w:pPr>
            <w:pStyle w:val="A731AE4AAEFB4794B824420E53009AC2"/>
          </w:pPr>
          <w:r w:rsidRPr="00F9176F">
            <w:t>Graduation year</w:t>
          </w:r>
        </w:p>
      </w:docPartBody>
    </w:docPart>
    <w:docPart>
      <w:docPartPr>
        <w:name w:val="90EF131523E74B67B5E5D976F33D8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C313D-65B6-416F-9851-BC681E234D1D}"/>
      </w:docPartPr>
      <w:docPartBody>
        <w:p w:rsidR="00637018" w:rsidRDefault="00637018">
          <w:pPr>
            <w:pStyle w:val="90EF131523E74B67B5E5D976F33D89C6"/>
          </w:pPr>
          <w:r w:rsidRPr="00F9176F">
            <w:t>Professional experience</w:t>
          </w:r>
        </w:p>
      </w:docPartBody>
    </w:docPart>
    <w:docPart>
      <w:docPartPr>
        <w:name w:val="C6E3B053CB0F4D67808853CF69240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7CFD0-D909-402E-92B8-72239290BD3D}"/>
      </w:docPartPr>
      <w:docPartBody>
        <w:p w:rsidR="00637018" w:rsidRDefault="00637018">
          <w:pPr>
            <w:pStyle w:val="C6E3B053CB0F4D67808853CF69240135"/>
          </w:pPr>
          <w:r>
            <w:t>Company</w:t>
          </w:r>
        </w:p>
      </w:docPartBody>
    </w:docPart>
    <w:docPart>
      <w:docPartPr>
        <w:name w:val="54EDF16E9584457D900557C090F15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69B9D-3366-472E-83DF-C1392716824A}"/>
      </w:docPartPr>
      <w:docPartBody>
        <w:p w:rsidR="00637018" w:rsidRDefault="00637018">
          <w:pPr>
            <w:pStyle w:val="54EDF16E9584457D900557C090F15753"/>
          </w:pPr>
          <w:r w:rsidRPr="00F9176F">
            <w:t>location</w:t>
          </w:r>
        </w:p>
      </w:docPartBody>
    </w:docPart>
    <w:docPart>
      <w:docPartPr>
        <w:name w:val="8717007CDAAF4A699A2E3260496A1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B72FB-E2A9-4944-99E0-92A18896900F}"/>
      </w:docPartPr>
      <w:docPartBody>
        <w:p w:rsidR="00637018" w:rsidRDefault="00637018">
          <w:pPr>
            <w:pStyle w:val="8717007CDAAF4A699A2E3260496A1349"/>
          </w:pPr>
          <w:r>
            <w:t>Month Year</w:t>
          </w:r>
        </w:p>
      </w:docPartBody>
    </w:docPart>
    <w:docPart>
      <w:docPartPr>
        <w:name w:val="C8D5C6ED461B4135B77D9D4EEEDEE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DE9FE-E009-4729-9639-47D805403909}"/>
      </w:docPartPr>
      <w:docPartBody>
        <w:p w:rsidR="00637018" w:rsidRDefault="00637018">
          <w:pPr>
            <w:pStyle w:val="C8D5C6ED461B4135B77D9D4EEEDEE791"/>
          </w:pPr>
          <w:r w:rsidRPr="00F9176F">
            <w:t>Role</w:t>
          </w:r>
        </w:p>
      </w:docPartBody>
    </w:docPart>
    <w:docPart>
      <w:docPartPr>
        <w:name w:val="28B35770E78E4B87B88F9B687E580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F5FD6-F156-4136-9DBC-356F57A05C44}"/>
      </w:docPartPr>
      <w:docPartBody>
        <w:p w:rsidR="00637018" w:rsidRPr="00316C32" w:rsidRDefault="00637018" w:rsidP="00316C32">
          <w:pPr>
            <w:pStyle w:val="ListBullet"/>
          </w:pPr>
          <w:r w:rsidRPr="00316C32">
            <w:t>Describe what you did and what your impact was</w:t>
          </w:r>
        </w:p>
        <w:p w:rsidR="00637018" w:rsidRDefault="00637018">
          <w:pPr>
            <w:pStyle w:val="28B35770E78E4B87B88F9B687E580686"/>
          </w:pPr>
          <w:r w:rsidRPr="00316C32">
            <w:t>Remember to be concise</w:t>
          </w:r>
        </w:p>
      </w:docPartBody>
    </w:docPart>
    <w:docPart>
      <w:docPartPr>
        <w:name w:val="0C5F5FE19C484795AE87F94857B15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1F515-C19B-47E9-BA50-1FBF4268077F}"/>
      </w:docPartPr>
      <w:docPartBody>
        <w:p w:rsidR="00637018" w:rsidRDefault="00637018">
          <w:pPr>
            <w:pStyle w:val="0C5F5FE19C484795AE87F94857B15A8F"/>
          </w:pPr>
          <w:r>
            <w:t>Company</w:t>
          </w:r>
        </w:p>
      </w:docPartBody>
    </w:docPart>
    <w:docPart>
      <w:docPartPr>
        <w:name w:val="21DAD97E11B84FC4B238BDA7B7943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EF557-B8E4-4041-BB60-CBDE5F947529}"/>
      </w:docPartPr>
      <w:docPartBody>
        <w:p w:rsidR="00637018" w:rsidRDefault="00637018">
          <w:pPr>
            <w:pStyle w:val="21DAD97E11B84FC4B238BDA7B7943EFE"/>
          </w:pPr>
          <w:r w:rsidRPr="00F9176F">
            <w:t>location</w:t>
          </w:r>
        </w:p>
      </w:docPartBody>
    </w:docPart>
    <w:docPart>
      <w:docPartPr>
        <w:name w:val="6280CF7AAF8F4FC7800EAA5D78E67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2A881-3239-453B-AB1D-D27B13122447}"/>
      </w:docPartPr>
      <w:docPartBody>
        <w:p w:rsidR="00637018" w:rsidRDefault="00637018">
          <w:pPr>
            <w:pStyle w:val="6280CF7AAF8F4FC7800EAA5D78E6782D"/>
          </w:pPr>
          <w:r>
            <w:t>Month Year</w:t>
          </w:r>
        </w:p>
      </w:docPartBody>
    </w:docPart>
    <w:docPart>
      <w:docPartPr>
        <w:name w:val="95B2852F25B94A85A1F036AE3C3C6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A546B-2469-4252-8FDF-2AB85F4BB978}"/>
      </w:docPartPr>
      <w:docPartBody>
        <w:p w:rsidR="00637018" w:rsidRDefault="00637018">
          <w:pPr>
            <w:pStyle w:val="95B2852F25B94A85A1F036AE3C3C6ADF"/>
          </w:pPr>
          <w:r w:rsidRPr="00F9176F">
            <w:t>Role</w:t>
          </w:r>
        </w:p>
      </w:docPartBody>
    </w:docPart>
    <w:docPart>
      <w:docPartPr>
        <w:name w:val="5C16EEC8418B43CEA7DCAA510D995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F4FA2-1C1A-4D7D-B302-08E6E7BE0B38}"/>
      </w:docPartPr>
      <w:docPartBody>
        <w:p w:rsidR="00637018" w:rsidRDefault="00637018">
          <w:pPr>
            <w:pStyle w:val="5C16EEC8418B43CEA7DCAA510D9951D7"/>
          </w:pPr>
          <w:r w:rsidRPr="00316C32">
            <w:t>Describe what you did and what your impact was</w:t>
          </w:r>
        </w:p>
      </w:docPartBody>
    </w:docPart>
    <w:docPart>
      <w:docPartPr>
        <w:name w:val="74ECE35E79E34E99B3FCA46E2C259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E6EB3-20AE-4B42-A9B0-A742FDB44BD0}"/>
      </w:docPartPr>
      <w:docPartBody>
        <w:p w:rsidR="00637018" w:rsidRDefault="00637018">
          <w:pPr>
            <w:pStyle w:val="74ECE35E79E34E99B3FCA46E2C25930F"/>
          </w:pPr>
          <w:r>
            <w:t>Month Year</w:t>
          </w:r>
        </w:p>
      </w:docPartBody>
    </w:docPart>
    <w:docPart>
      <w:docPartPr>
        <w:name w:val="ED31D52345A9453F8D0E9D371755A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807A1-A96E-4875-A7D5-94C8AB59D554}"/>
      </w:docPartPr>
      <w:docPartBody>
        <w:p w:rsidR="00637018" w:rsidRDefault="00637018">
          <w:pPr>
            <w:pStyle w:val="ED31D52345A9453F8D0E9D371755AC0C"/>
          </w:pPr>
          <w:r w:rsidRPr="00F9176F">
            <w:t>Role</w:t>
          </w:r>
        </w:p>
      </w:docPartBody>
    </w:docPart>
    <w:docPart>
      <w:docPartPr>
        <w:name w:val="33917246830C43E58D44670CF28C8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8038F-8783-4A3B-8DC9-1E523803C2C3}"/>
      </w:docPartPr>
      <w:docPartBody>
        <w:p w:rsidR="00637018" w:rsidRDefault="00637018">
          <w:pPr>
            <w:pStyle w:val="33917246830C43E58D44670CF28C8E11"/>
          </w:pPr>
          <w:r w:rsidRPr="00316C32">
            <w:t>Describe what you did and what your impact was</w:t>
          </w:r>
        </w:p>
      </w:docPartBody>
    </w:docPart>
    <w:docPart>
      <w:docPartPr>
        <w:name w:val="80A621554B0D45DBBE817DC21D173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6461F-221F-4BE2-845B-DDCD3DD3B8F8}"/>
      </w:docPartPr>
      <w:docPartBody>
        <w:p w:rsidR="00637018" w:rsidRDefault="00637018">
          <w:pPr>
            <w:pStyle w:val="80A621554B0D45DBBE817DC21D1731EF"/>
          </w:pPr>
          <w:r w:rsidRPr="00316C32">
            <w:t>Projects &amp; extracurricular</w:t>
          </w:r>
        </w:p>
      </w:docPartBody>
    </w:docPart>
    <w:docPart>
      <w:docPartPr>
        <w:name w:val="9D6FBE48175E4639B387029D6B543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EA84F-53D7-409A-868C-6B47E86E1C04}"/>
      </w:docPartPr>
      <w:docPartBody>
        <w:p w:rsidR="00637018" w:rsidRDefault="00637018">
          <w:pPr>
            <w:pStyle w:val="9D6FBE48175E4639B387029D6B543B56"/>
          </w:pPr>
          <w:r>
            <w:t>Activity</w:t>
          </w:r>
        </w:p>
      </w:docPartBody>
    </w:docPart>
    <w:docPart>
      <w:docPartPr>
        <w:name w:val="6618BAC17C844C03A2EE0719A9246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9C829-1918-4A8F-B309-EE2978214B99}"/>
      </w:docPartPr>
      <w:docPartBody>
        <w:p w:rsidR="00637018" w:rsidRPr="00316C32" w:rsidRDefault="00637018" w:rsidP="00316C32">
          <w:pPr>
            <w:pStyle w:val="ListBullet"/>
          </w:pPr>
          <w:r w:rsidRPr="00316C32">
            <w:t xml:space="preserve">Describe what you did/built etc. </w:t>
          </w:r>
        </w:p>
        <w:p w:rsidR="00637018" w:rsidRDefault="00637018">
          <w:pPr>
            <w:pStyle w:val="6618BAC17C844C03A2EE0719A92463A4"/>
          </w:pPr>
          <w:r w:rsidRPr="00316C32">
            <w:t>Accomplishments</w:t>
          </w:r>
        </w:p>
      </w:docPartBody>
    </w:docPart>
    <w:docPart>
      <w:docPartPr>
        <w:name w:val="4DC29F013A1347B997F583EA125C0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BEFB2-E5AF-48B5-AA30-6D2B619D20FA}"/>
      </w:docPartPr>
      <w:docPartBody>
        <w:p w:rsidR="00637018" w:rsidRDefault="00D94110" w:rsidP="00D94110">
          <w:pPr>
            <w:pStyle w:val="4DC29F013A1347B997F583EA125C0D16"/>
          </w:pPr>
          <w:r w:rsidRPr="00316C32">
            <w:t>Describe what you did and what your impact was</w:t>
          </w:r>
        </w:p>
      </w:docPartBody>
    </w:docPart>
    <w:docPart>
      <w:docPartPr>
        <w:name w:val="295B7CB7E1D34A639647FA642D9C2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1F880-055E-46F2-8FC8-61E511403D5C}"/>
      </w:docPartPr>
      <w:docPartBody>
        <w:p w:rsidR="00637018" w:rsidRDefault="00D94110" w:rsidP="00D94110">
          <w:pPr>
            <w:pStyle w:val="295B7CB7E1D34A639647FA642D9C279F"/>
          </w:pPr>
          <w:r>
            <w:t>Company</w:t>
          </w:r>
        </w:p>
      </w:docPartBody>
    </w:docPart>
    <w:docPart>
      <w:docPartPr>
        <w:name w:val="30430ED40E39439EAA3427F4AC38B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5CFEB-73EF-46EE-8970-A24BA76AC3AC}"/>
      </w:docPartPr>
      <w:docPartBody>
        <w:p w:rsidR="00637018" w:rsidRDefault="00D94110" w:rsidP="00D94110">
          <w:pPr>
            <w:pStyle w:val="30430ED40E39439EAA3427F4AC38B739"/>
          </w:pPr>
          <w:r w:rsidRPr="00F9176F">
            <w:t>location</w:t>
          </w:r>
        </w:p>
      </w:docPartBody>
    </w:docPart>
    <w:docPart>
      <w:docPartPr>
        <w:name w:val="76FD7E6B827B4A76B50C17E1C6E07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93152-7D96-4BA4-A307-DE2CAC85E4F0}"/>
      </w:docPartPr>
      <w:docPartBody>
        <w:p w:rsidR="00637018" w:rsidRDefault="00D94110" w:rsidP="00D94110">
          <w:pPr>
            <w:pStyle w:val="76FD7E6B827B4A76B50C17E1C6E079FC"/>
          </w:pPr>
          <w:r w:rsidRPr="00F9176F">
            <w:t>Role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2364609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10"/>
    <w:rsid w:val="00205BCB"/>
    <w:rsid w:val="00630E49"/>
    <w:rsid w:val="00637018"/>
    <w:rsid w:val="00D94110"/>
    <w:rsid w:val="00F7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0BB44C8E92414694124BB6B48DC7EB">
    <w:name w:val="F60BB44C8E92414694124BB6B48DC7EB"/>
  </w:style>
  <w:style w:type="paragraph" w:customStyle="1" w:styleId="BDDD819A9392452C9AEB2AD8558EEF7E">
    <w:name w:val="BDDD819A9392452C9AEB2AD8558EEF7E"/>
  </w:style>
  <w:style w:type="paragraph" w:customStyle="1" w:styleId="E7EDEFBBC8304A39A9E86D46AB7B4719">
    <w:name w:val="E7EDEFBBC8304A39A9E86D46AB7B4719"/>
  </w:style>
  <w:style w:type="paragraph" w:customStyle="1" w:styleId="27D94361B11C46E79DF5A1330BFD5FDE">
    <w:name w:val="27D94361B11C46E79DF5A1330BFD5FDE"/>
  </w:style>
  <w:style w:type="paragraph" w:customStyle="1" w:styleId="933BCDD987274B068D11BF67EEFEF966">
    <w:name w:val="933BCDD987274B068D11BF67EEFEF966"/>
  </w:style>
  <w:style w:type="paragraph" w:customStyle="1" w:styleId="C6625D9771AD4325933705932F01B602">
    <w:name w:val="C6625D9771AD4325933705932F01B602"/>
  </w:style>
  <w:style w:type="paragraph" w:customStyle="1" w:styleId="6174D010D1064EEBB546C1E50D54A8FD">
    <w:name w:val="6174D010D1064EEBB546C1E50D54A8FD"/>
  </w:style>
  <w:style w:type="paragraph" w:customStyle="1" w:styleId="A731AE4AAEFB4794B824420E53009AC2">
    <w:name w:val="A731AE4AAEFB4794B824420E53009AC2"/>
  </w:style>
  <w:style w:type="paragraph" w:customStyle="1" w:styleId="90EF131523E74B67B5E5D976F33D89C6">
    <w:name w:val="90EF131523E74B67B5E5D976F33D89C6"/>
  </w:style>
  <w:style w:type="paragraph" w:customStyle="1" w:styleId="C6E3B053CB0F4D67808853CF69240135">
    <w:name w:val="C6E3B053CB0F4D67808853CF69240135"/>
  </w:style>
  <w:style w:type="paragraph" w:customStyle="1" w:styleId="54EDF16E9584457D900557C090F15753">
    <w:name w:val="54EDF16E9584457D900557C090F15753"/>
  </w:style>
  <w:style w:type="paragraph" w:customStyle="1" w:styleId="8717007CDAAF4A699A2E3260496A1349">
    <w:name w:val="8717007CDAAF4A699A2E3260496A1349"/>
  </w:style>
  <w:style w:type="paragraph" w:customStyle="1" w:styleId="C8D5C6ED461B4135B77D9D4EEEDEE791">
    <w:name w:val="C8D5C6ED461B4135B77D9D4EEEDEE791"/>
  </w:style>
  <w:style w:type="paragraph" w:styleId="ListBullet">
    <w:name w:val="List Bullet"/>
    <w:basedOn w:val="Normal"/>
    <w:uiPriority w:val="99"/>
    <w:pPr>
      <w:numPr>
        <w:numId w:val="1"/>
      </w:numPr>
      <w:contextualSpacing/>
    </w:pPr>
    <w:rPr>
      <w:rFonts w:ascii="Franklin Gothic Book" w:hAnsi="Franklin Gothic Book"/>
      <w:color w:val="000000" w:themeColor="text1"/>
      <w:kern w:val="0"/>
      <w:sz w:val="20"/>
      <w:lang w:val="en-US" w:eastAsia="ja-JP"/>
      <w14:ligatures w14:val="none"/>
    </w:r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val="en-US" w:eastAsia="ja-JP"/>
      <w14:ligatures w14:val="none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val="en-US" w:eastAsia="ja-JP"/>
      <w14:ligatures w14:val="none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val="en-US" w:eastAsia="ja-JP"/>
      <w14:ligatures w14:val="none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val="en-US" w:eastAsia="ja-JP"/>
      <w14:ligatures w14:val="none"/>
    </w:rPr>
  </w:style>
  <w:style w:type="paragraph" w:customStyle="1" w:styleId="28B35770E78E4B87B88F9B687E580686">
    <w:name w:val="28B35770E78E4B87B88F9B687E580686"/>
  </w:style>
  <w:style w:type="paragraph" w:customStyle="1" w:styleId="0C5F5FE19C484795AE87F94857B15A8F">
    <w:name w:val="0C5F5FE19C484795AE87F94857B15A8F"/>
  </w:style>
  <w:style w:type="paragraph" w:customStyle="1" w:styleId="21DAD97E11B84FC4B238BDA7B7943EFE">
    <w:name w:val="21DAD97E11B84FC4B238BDA7B7943EFE"/>
  </w:style>
  <w:style w:type="paragraph" w:customStyle="1" w:styleId="6280CF7AAF8F4FC7800EAA5D78E6782D">
    <w:name w:val="6280CF7AAF8F4FC7800EAA5D78E6782D"/>
  </w:style>
  <w:style w:type="paragraph" w:customStyle="1" w:styleId="95B2852F25B94A85A1F036AE3C3C6ADF">
    <w:name w:val="95B2852F25B94A85A1F036AE3C3C6ADF"/>
  </w:style>
  <w:style w:type="paragraph" w:customStyle="1" w:styleId="5C16EEC8418B43CEA7DCAA510D9951D7">
    <w:name w:val="5C16EEC8418B43CEA7DCAA510D9951D7"/>
  </w:style>
  <w:style w:type="paragraph" w:customStyle="1" w:styleId="74ECE35E79E34E99B3FCA46E2C25930F">
    <w:name w:val="74ECE35E79E34E99B3FCA46E2C25930F"/>
  </w:style>
  <w:style w:type="paragraph" w:customStyle="1" w:styleId="ED31D52345A9453F8D0E9D371755AC0C">
    <w:name w:val="ED31D52345A9453F8D0E9D371755AC0C"/>
  </w:style>
  <w:style w:type="paragraph" w:customStyle="1" w:styleId="33917246830C43E58D44670CF28C8E11">
    <w:name w:val="33917246830C43E58D44670CF28C8E11"/>
  </w:style>
  <w:style w:type="paragraph" w:customStyle="1" w:styleId="80A621554B0D45DBBE817DC21D1731EF">
    <w:name w:val="80A621554B0D45DBBE817DC21D1731EF"/>
  </w:style>
  <w:style w:type="paragraph" w:customStyle="1" w:styleId="9D6FBE48175E4639B387029D6B543B56">
    <w:name w:val="9D6FBE48175E4639B387029D6B543B56"/>
  </w:style>
  <w:style w:type="paragraph" w:customStyle="1" w:styleId="6618BAC17C844C03A2EE0719A92463A4">
    <w:name w:val="6618BAC17C844C03A2EE0719A92463A4"/>
  </w:style>
  <w:style w:type="paragraph" w:customStyle="1" w:styleId="4DC29F013A1347B997F583EA125C0D16">
    <w:name w:val="4DC29F013A1347B997F583EA125C0D16"/>
    <w:rsid w:val="00D94110"/>
  </w:style>
  <w:style w:type="paragraph" w:customStyle="1" w:styleId="295B7CB7E1D34A639647FA642D9C279F">
    <w:name w:val="295B7CB7E1D34A639647FA642D9C279F"/>
    <w:rsid w:val="00D94110"/>
  </w:style>
  <w:style w:type="paragraph" w:customStyle="1" w:styleId="30430ED40E39439EAA3427F4AC38B739">
    <w:name w:val="30430ED40E39439EAA3427F4AC38B739"/>
    <w:rsid w:val="00D94110"/>
  </w:style>
  <w:style w:type="paragraph" w:customStyle="1" w:styleId="76FD7E6B827B4A76B50C17E1C6E079FC">
    <w:name w:val="76FD7E6B827B4A76B50C17E1C6E079FC"/>
    <w:rsid w:val="00D941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8BEF44-5CE4-407D-801F-ABCD28C15F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488EFA-900E-4405-BD4E-E83D13AD8C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1773DEF-F3EB-4EBC-916F-5D6A2722C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professional resume.dotx</Template>
  <TotalTime>4</TotalTime>
  <Pages>1</Pages>
  <Words>320</Words>
  <Characters>2080</Characters>
  <Application>Microsoft Office Word</Application>
  <DocSecurity>0</DocSecurity>
  <Lines>57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shakil</dc:creator>
  <cp:keywords/>
  <dc:description/>
  <cp:lastModifiedBy>Aamir shakil</cp:lastModifiedBy>
  <cp:revision>2</cp:revision>
  <dcterms:created xsi:type="dcterms:W3CDTF">2024-10-29T10:22:00Z</dcterms:created>
  <dcterms:modified xsi:type="dcterms:W3CDTF">2024-10-29T10:22:00Z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GrammarlyDocumentId">
    <vt:lpwstr>e8133b92-8558-4ad7-8bc4-4a541dfe08a4</vt:lpwstr>
  </property>
</Properties>
</file>